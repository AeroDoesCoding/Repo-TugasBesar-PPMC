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6C5C6" w14:textId="19C56180" w:rsidR="00D933E7" w:rsidRPr="00BA4A31" w:rsidRDefault="005910AE" w:rsidP="00BA4A31">
      <w:pPr>
        <w:pStyle w:val="LABDAS01Judul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43A2A11" wp14:editId="17CD8FEE">
            <wp:simplePos x="0" y="0"/>
            <wp:positionH relativeFrom="column">
              <wp:posOffset>80030</wp:posOffset>
            </wp:positionH>
            <wp:positionV relativeFrom="paragraph">
              <wp:posOffset>-494846</wp:posOffset>
            </wp:positionV>
            <wp:extent cx="816707" cy="1160584"/>
            <wp:effectExtent l="0" t="0" r="2540" b="1905"/>
            <wp:wrapNone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958" cy="1241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 Antiqua" w:hAnsi="Book Antiqua" w:cs="Times New Roman"/>
          <w:b w:val="0"/>
          <w:bCs w:val="0"/>
          <w:smallCaps/>
          <w:noProof/>
          <w:sz w:val="20"/>
        </w:rPr>
        <w:drawing>
          <wp:anchor distT="0" distB="0" distL="114300" distR="114300" simplePos="0" relativeHeight="251667456" behindDoc="1" locked="0" layoutInCell="1" allowOverlap="1" wp14:anchorId="191AD7E1" wp14:editId="674096EA">
            <wp:simplePos x="0" y="0"/>
            <wp:positionH relativeFrom="column">
              <wp:posOffset>5561407</wp:posOffset>
            </wp:positionH>
            <wp:positionV relativeFrom="paragraph">
              <wp:posOffset>-466740</wp:posOffset>
            </wp:positionV>
            <wp:extent cx="874206" cy="1175184"/>
            <wp:effectExtent l="0" t="0" r="254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118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 Antiqua" w:hAnsi="Book Antiqua" w:cs="Times New Roman"/>
          <w:b w:val="0"/>
          <w:bCs w:val="0"/>
          <w:smallCaps/>
          <w:noProof/>
          <w:sz w:val="20"/>
        </w:rPr>
        <w:drawing>
          <wp:anchor distT="0" distB="0" distL="114300" distR="114300" simplePos="0" relativeHeight="251666432" behindDoc="1" locked="0" layoutInCell="1" allowOverlap="1" wp14:anchorId="198713A8" wp14:editId="4736B551">
            <wp:simplePos x="0" y="0"/>
            <wp:positionH relativeFrom="page">
              <wp:posOffset>5676900</wp:posOffset>
            </wp:positionH>
            <wp:positionV relativeFrom="paragraph">
              <wp:posOffset>-463550</wp:posOffset>
            </wp:positionV>
            <wp:extent cx="779780" cy="1172268"/>
            <wp:effectExtent l="0" t="0" r="1270" b="88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780" cy="117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D8F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A58A4DA" wp14:editId="17667192">
                <wp:simplePos x="0" y="0"/>
                <wp:positionH relativeFrom="column">
                  <wp:posOffset>5663565</wp:posOffset>
                </wp:positionH>
                <wp:positionV relativeFrom="paragraph">
                  <wp:posOffset>-349250</wp:posOffset>
                </wp:positionV>
                <wp:extent cx="733425" cy="914400"/>
                <wp:effectExtent l="0" t="0" r="28575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88A68" w14:textId="77777777" w:rsidR="00492F3D" w:rsidRDefault="00492F3D" w:rsidP="00492F3D">
                            <w:pPr>
                              <w:jc w:val="center"/>
                            </w:pPr>
                          </w:p>
                          <w:p w14:paraId="4C5004C8" w14:textId="77777777" w:rsidR="00492F3D" w:rsidRDefault="00492F3D" w:rsidP="00492F3D">
                            <w:pPr>
                              <w:jc w:val="center"/>
                            </w:pPr>
                          </w:p>
                          <w:p w14:paraId="129388A4" w14:textId="49C2AC12" w:rsidR="00492F3D" w:rsidRDefault="00492F3D" w:rsidP="00492F3D">
                            <w:pPr>
                              <w:jc w:val="cente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58A4DA" id="Rectangle 2" o:spid="_x0000_s1026" style="position:absolute;left:0;text-align:left;margin-left:445.95pt;margin-top:-27.5pt;width:57.75pt;height:1in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">
                <v:textbox>
                  <w:txbxContent>
                    <w:p w14:paraId="72588A68" w14:textId="77777777" w:rsidR="00492F3D" w:rsidRDefault="00492F3D" w:rsidP="00492F3D">
                      <w:pPr>
                        <w:jc w:val="center"/>
                      </w:pPr>
                    </w:p>
                    <w:p w14:paraId="4C5004C8" w14:textId="77777777" w:rsidR="00492F3D" w:rsidRDefault="00492F3D" w:rsidP="00492F3D">
                      <w:pPr>
                        <w:jc w:val="center"/>
                      </w:pPr>
                    </w:p>
                    <w:p w14:paraId="129388A4" w14:textId="49C2AC12" w:rsidR="00492F3D" w:rsidRDefault="00492F3D" w:rsidP="00492F3D">
                      <w:pPr>
                        <w:jc w:val="center"/>
                      </w:pPr>
                      <w:r>
                        <w:t>FOTO</w:t>
                      </w:r>
                    </w:p>
                  </w:txbxContent>
                </v:textbox>
              </v:rect>
            </w:pict>
          </mc:Fallback>
        </mc:AlternateContent>
      </w:r>
      <w:r w:rsidR="00D933E7" w:rsidRPr="00BA4A31">
        <w:t xml:space="preserve">MODUL </w:t>
      </w:r>
      <w:r w:rsidR="00920B87">
        <w:t xml:space="preserve">9 </w:t>
      </w:r>
      <w:r w:rsidR="00576159">
        <w:t xml:space="preserve"> LAPORAN 1 </w:t>
      </w:r>
      <w:r w:rsidR="00920B87">
        <w:t>TUGAS BESAR PPMC</w:t>
      </w:r>
    </w:p>
    <w:p w14:paraId="2CD9A158" w14:textId="27D5DEB2" w:rsidR="00920B87" w:rsidRPr="00920B87" w:rsidRDefault="00920B87" w:rsidP="00920B87">
      <w:pPr>
        <w:pStyle w:val="LABDAS02Penulis"/>
      </w:pPr>
      <w:r w:rsidRPr="00920B87">
        <w:t>Eka Satria Wibawa Kwee</w:t>
      </w:r>
      <w:r w:rsidR="007566CA" w:rsidRPr="00920B87">
        <w:t>(</w:t>
      </w:r>
      <w:r w:rsidRPr="00920B87">
        <w:t>13218031)</w:t>
      </w:r>
    </w:p>
    <w:p w14:paraId="7FFDC54E" w14:textId="1AF930C6" w:rsidR="00920B87" w:rsidRPr="00920B87" w:rsidRDefault="00920B87" w:rsidP="00920B87">
      <w:pPr>
        <w:pStyle w:val="LABDAS03Asisten"/>
        <w:rPr>
          <w:rFonts w:ascii="Century Gothic" w:hAnsi="Century Gothic"/>
          <w:b/>
          <w:bCs/>
          <w:lang w:val="sv-SE"/>
        </w:rPr>
      </w:pPr>
      <w:r w:rsidRPr="00920B87">
        <w:rPr>
          <w:rFonts w:ascii="Century Gothic" w:hAnsi="Century Gothic"/>
          <w:b/>
          <w:bCs/>
          <w:lang w:val="sv-SE"/>
        </w:rPr>
        <w:t>Cahya Yugansyah(13218047)</w:t>
      </w:r>
    </w:p>
    <w:p w14:paraId="1C6266E4" w14:textId="4D9F8349" w:rsidR="00920B87" w:rsidRPr="00920B87" w:rsidRDefault="00920B87" w:rsidP="00920B87">
      <w:pPr>
        <w:pStyle w:val="LABDAS03Asisten"/>
        <w:rPr>
          <w:rFonts w:ascii="Century Gothic" w:hAnsi="Century Gothic"/>
          <w:b/>
          <w:bCs/>
          <w:lang w:val="sv-SE"/>
        </w:rPr>
      </w:pPr>
      <w:r w:rsidRPr="00920B87">
        <w:rPr>
          <w:rFonts w:ascii="Century Gothic" w:hAnsi="Century Gothic"/>
          <w:b/>
          <w:bCs/>
          <w:lang w:val="sv-SE"/>
        </w:rPr>
        <w:t>Daffa Haritsa Maulana (13218054)</w:t>
      </w:r>
      <w:r w:rsidR="005910AE">
        <w:rPr>
          <w:rFonts w:ascii="Century Gothic" w:hAnsi="Century Gothic"/>
          <w:b/>
          <w:bCs/>
          <w:lang w:val="sv-SE"/>
        </w:rPr>
        <w:t xml:space="preserve"> </w:t>
      </w:r>
    </w:p>
    <w:p w14:paraId="676AB497" w14:textId="7760D582" w:rsidR="002B7488" w:rsidRPr="00D933E7" w:rsidRDefault="002B7488" w:rsidP="00D933E7">
      <w:pPr>
        <w:pStyle w:val="LABDAS03Asisten"/>
      </w:pPr>
      <w:proofErr w:type="spellStart"/>
      <w:r w:rsidRPr="00D933E7">
        <w:t>Asisten</w:t>
      </w:r>
      <w:proofErr w:type="spellEnd"/>
      <w:r w:rsidRPr="00D933E7">
        <w:t xml:space="preserve">: </w:t>
      </w:r>
      <w:r w:rsidR="00433F3F">
        <w:t xml:space="preserve">Lionel </w:t>
      </w:r>
      <w:proofErr w:type="spellStart"/>
      <w:r w:rsidR="00433F3F">
        <w:t>Valdrant</w:t>
      </w:r>
      <w:proofErr w:type="spellEnd"/>
      <w:r w:rsidR="00B6332C">
        <w:t xml:space="preserve"> (18316020)</w:t>
      </w:r>
    </w:p>
    <w:p w14:paraId="039EF002" w14:textId="28830F92" w:rsidR="002B7488" w:rsidRPr="00D933E7" w:rsidRDefault="00512451" w:rsidP="00512451">
      <w:pPr>
        <w:pStyle w:val="LABDAS04TanggalPraktikum"/>
      </w:pPr>
      <w:proofErr w:type="spellStart"/>
      <w:r>
        <w:t>Tanggal</w:t>
      </w:r>
      <w:proofErr w:type="spellEnd"/>
      <w:r w:rsidR="007566CA" w:rsidRPr="00D933E7">
        <w:t xml:space="preserve"> </w:t>
      </w:r>
      <w:proofErr w:type="spellStart"/>
      <w:r w:rsidR="00B72071" w:rsidRPr="00D933E7">
        <w:t>Percobaan</w:t>
      </w:r>
      <w:proofErr w:type="spellEnd"/>
      <w:r w:rsidR="007566CA" w:rsidRPr="00D933E7">
        <w:t xml:space="preserve">: </w:t>
      </w:r>
      <w:proofErr w:type="spellStart"/>
      <w:r w:rsidR="00115D8D">
        <w:t>berjalan</w:t>
      </w:r>
      <w:proofErr w:type="spellEnd"/>
      <w:r w:rsidR="00115D8D">
        <w:t xml:space="preserve"> </w:t>
      </w:r>
      <w:proofErr w:type="spellStart"/>
      <w:r w:rsidR="00115D8D">
        <w:t>dari</w:t>
      </w:r>
      <w:proofErr w:type="spellEnd"/>
      <w:r w:rsidR="00115D8D">
        <w:t xml:space="preserve"> 3/4/2020</w:t>
      </w:r>
    </w:p>
    <w:p w14:paraId="036A2677" w14:textId="7E963C13" w:rsidR="007566CA" w:rsidRPr="00D933E7" w:rsidRDefault="00512451" w:rsidP="00512451">
      <w:pPr>
        <w:pStyle w:val="LABDAS05KodeNamaMataKuliah"/>
      </w:pPr>
      <w:r>
        <w:t>EL</w:t>
      </w:r>
      <w:r w:rsidR="00115D8D">
        <w:t>2208</w:t>
      </w:r>
      <w:r w:rsidR="00A55B01" w:rsidRPr="00D933E7">
        <w:t>-</w:t>
      </w:r>
      <w:r w:rsidR="00115D8D">
        <w:t>Praktikum PMC</w:t>
      </w:r>
    </w:p>
    <w:p w14:paraId="1A525D61" w14:textId="075446C5" w:rsidR="00086ADE" w:rsidRDefault="00E03026" w:rsidP="002449BD">
      <w:pPr>
        <w:pStyle w:val="LABDAS06Laboratorium"/>
      </w:pPr>
      <w:r w:rsidRPr="002449BD">
        <w:t xml:space="preserve">Laboratorium </w:t>
      </w:r>
      <w:r w:rsidR="00B72071" w:rsidRPr="002449BD">
        <w:t>Dasar</w:t>
      </w:r>
      <w:r w:rsidRPr="002449BD">
        <w:t xml:space="preserve"> Teknik Elektro</w:t>
      </w:r>
      <w:r w:rsidR="002449BD" w:rsidRPr="002449BD">
        <w:t xml:space="preserve"> -</w:t>
      </w:r>
      <w:r w:rsidR="00D933E7" w:rsidRPr="002449BD">
        <w:t xml:space="preserve"> </w:t>
      </w:r>
      <w:r w:rsidR="00B72071" w:rsidRPr="002449BD">
        <w:t>Sekolah T</w:t>
      </w:r>
      <w:r w:rsidR="00512451" w:rsidRPr="002449BD">
        <w:t>eknik Elektro dan Informatika</w:t>
      </w:r>
      <w:r w:rsidR="002449BD" w:rsidRPr="002449BD">
        <w:t xml:space="preserve"> </w:t>
      </w:r>
      <w:r w:rsidR="00B72071" w:rsidRPr="002449BD">
        <w:t>ITB</w:t>
      </w:r>
    </w:p>
    <w:p w14:paraId="64D503EA" w14:textId="33A35B61" w:rsidR="00086ADE" w:rsidRDefault="00086ADE" w:rsidP="00086ADE">
      <w:pPr>
        <w:rPr>
          <w:lang w:val="sv-SE"/>
        </w:rPr>
      </w:pPr>
    </w:p>
    <w:p w14:paraId="5B041241" w14:textId="77777777" w:rsidR="00086ADE" w:rsidRPr="00086ADE" w:rsidRDefault="00086ADE" w:rsidP="00086ADE">
      <w:pPr>
        <w:rPr>
          <w:lang w:val="sv-SE"/>
        </w:rPr>
        <w:sectPr w:rsidR="00086ADE" w:rsidRPr="00086ADE" w:rsidSect="004E2DAE">
          <w:headerReference w:type="default" r:id="rId11"/>
          <w:footerReference w:type="default" r:id="rId12"/>
          <w:pgSz w:w="11906" w:h="16838"/>
          <w:pgMar w:top="873" w:right="873" w:bottom="873" w:left="1401" w:header="709" w:footer="709" w:gutter="0"/>
          <w:cols w:space="708"/>
          <w:docGrid w:linePitch="360"/>
        </w:sectPr>
      </w:pPr>
    </w:p>
    <w:p w14:paraId="463D372E" w14:textId="77777777" w:rsidR="00955248" w:rsidRPr="00B3775D" w:rsidRDefault="00B72071" w:rsidP="00086ADE">
      <w:pPr>
        <w:pStyle w:val="LABDAS07Abstrak"/>
      </w:pPr>
      <w:r w:rsidRPr="005D1291">
        <w:t>Abstrak</w:t>
      </w:r>
    </w:p>
    <w:p w14:paraId="357ACB4F" w14:textId="0DA29859" w:rsidR="00B72071" w:rsidRPr="00B3775D" w:rsidRDefault="000D5202" w:rsidP="00DA2E4A">
      <w:pPr>
        <w:pStyle w:val="LABDAS08AbstrakIsi"/>
      </w:pPr>
      <w:proofErr w:type="spellStart"/>
      <w:r w:rsidRPr="00DA2E4A">
        <w:rPr>
          <w:i w:val="0"/>
        </w:rPr>
        <w:t>Abstrak</w:t>
      </w:r>
      <w:proofErr w:type="spellEnd"/>
      <w:r w:rsidRPr="00B3775D">
        <w:t xml:space="preserve"> </w:t>
      </w:r>
      <w:proofErr w:type="spellStart"/>
      <w:r w:rsidR="00576159">
        <w:t>Laporan</w:t>
      </w:r>
      <w:proofErr w:type="spellEnd"/>
      <w:r w:rsidR="00576159">
        <w:t xml:space="preserve"> 1 </w:t>
      </w:r>
      <w:proofErr w:type="spellStart"/>
      <w:r w:rsidR="0022500D">
        <w:t>untuk</w:t>
      </w:r>
      <w:proofErr w:type="spellEnd"/>
      <w:r w:rsidR="0022500D">
        <w:t xml:space="preserve"> </w:t>
      </w:r>
      <w:proofErr w:type="spellStart"/>
      <w:r w:rsidR="0022500D">
        <w:t>tugas</w:t>
      </w:r>
      <w:proofErr w:type="spellEnd"/>
      <w:r w:rsidR="0022500D">
        <w:t xml:space="preserve"> </w:t>
      </w:r>
      <w:proofErr w:type="spellStart"/>
      <w:r w:rsidR="0022500D">
        <w:t>besar</w:t>
      </w:r>
      <w:proofErr w:type="spellEnd"/>
      <w:r w:rsidR="0022500D">
        <w:t xml:space="preserve"> PPMC </w:t>
      </w:r>
      <w:proofErr w:type="spellStart"/>
      <w:r w:rsidR="0022500D">
        <w:t>berisi</w:t>
      </w:r>
      <w:proofErr w:type="spellEnd"/>
      <w:r w:rsidR="0022500D">
        <w:t xml:space="preserve"> </w:t>
      </w:r>
      <w:proofErr w:type="spellStart"/>
      <w:r w:rsidR="0022500D">
        <w:t>tentang</w:t>
      </w:r>
      <w:proofErr w:type="spellEnd"/>
      <w:r w:rsidR="0022500D">
        <w:t xml:space="preserve"> </w:t>
      </w:r>
      <w:proofErr w:type="spellStart"/>
      <w:r w:rsidR="0022500D">
        <w:t>deskripsi</w:t>
      </w:r>
      <w:proofErr w:type="spellEnd"/>
      <w:r w:rsidR="0022500D">
        <w:t xml:space="preserve"> </w:t>
      </w:r>
      <w:proofErr w:type="spellStart"/>
      <w:r w:rsidR="0022500D">
        <w:t>masalah</w:t>
      </w:r>
      <w:proofErr w:type="spellEnd"/>
      <w:r w:rsidR="00115D8D">
        <w:t xml:space="preserve">, </w:t>
      </w:r>
      <w:proofErr w:type="spellStart"/>
      <w:r w:rsidR="00115D8D">
        <w:t>analisis</w:t>
      </w:r>
      <w:proofErr w:type="spellEnd"/>
      <w:r w:rsidR="00115D8D">
        <w:t xml:space="preserve"> </w:t>
      </w:r>
      <w:proofErr w:type="spellStart"/>
      <w:r w:rsidR="00115D8D">
        <w:t>masalah</w:t>
      </w:r>
      <w:proofErr w:type="spellEnd"/>
      <w:r w:rsidR="00115D8D">
        <w:t xml:space="preserve">, </w:t>
      </w:r>
      <w:proofErr w:type="spellStart"/>
      <w:r w:rsidR="00115D8D">
        <w:t>usulan</w:t>
      </w:r>
      <w:proofErr w:type="spellEnd"/>
      <w:r w:rsidR="00115D8D">
        <w:t xml:space="preserve"> flowchart </w:t>
      </w:r>
      <w:proofErr w:type="spellStart"/>
      <w:r w:rsidR="00115D8D">
        <w:t>algoritma</w:t>
      </w:r>
      <w:proofErr w:type="spellEnd"/>
      <w:r w:rsidR="00115D8D">
        <w:t xml:space="preserve"> dan </w:t>
      </w:r>
      <w:proofErr w:type="spellStart"/>
      <w:r w:rsidR="00115D8D">
        <w:t>pembagian</w:t>
      </w:r>
      <w:proofErr w:type="spellEnd"/>
      <w:r w:rsidR="00115D8D">
        <w:t xml:space="preserve"> </w:t>
      </w:r>
      <w:proofErr w:type="spellStart"/>
      <w:r w:rsidR="00115D8D">
        <w:t>tugas</w:t>
      </w:r>
      <w:proofErr w:type="spellEnd"/>
      <w:r w:rsidR="00115D8D">
        <w:t xml:space="preserve"> </w:t>
      </w:r>
      <w:proofErr w:type="spellStart"/>
      <w:r w:rsidR="00115D8D">
        <w:t>untuk</w:t>
      </w:r>
      <w:proofErr w:type="spellEnd"/>
      <w:r w:rsidR="00115D8D">
        <w:t xml:space="preserve"> </w:t>
      </w:r>
      <w:proofErr w:type="spellStart"/>
      <w:r w:rsidR="00115D8D">
        <w:t>mengerjakan</w:t>
      </w:r>
      <w:proofErr w:type="spellEnd"/>
      <w:r w:rsidR="00115D8D">
        <w:t xml:space="preserve"> </w:t>
      </w:r>
      <w:proofErr w:type="spellStart"/>
      <w:r w:rsidR="00115D8D">
        <w:t>tugas</w:t>
      </w:r>
      <w:proofErr w:type="spellEnd"/>
      <w:r w:rsidR="00115D8D">
        <w:t xml:space="preserve"> </w:t>
      </w:r>
      <w:proofErr w:type="spellStart"/>
      <w:r w:rsidR="00115D8D">
        <w:t>besar</w:t>
      </w:r>
      <w:proofErr w:type="spellEnd"/>
      <w:r w:rsidR="00115D8D">
        <w:t xml:space="preserve"> </w:t>
      </w:r>
      <w:proofErr w:type="spellStart"/>
      <w:r w:rsidR="00115D8D">
        <w:t>ini</w:t>
      </w:r>
      <w:proofErr w:type="spellEnd"/>
    </w:p>
    <w:p w14:paraId="42D6693F" w14:textId="5C03B6C9" w:rsidR="00A55B01" w:rsidRPr="00B90705" w:rsidRDefault="004B7FAF" w:rsidP="0045720C">
      <w:pPr>
        <w:pStyle w:val="LABDAS09KataKunci"/>
        <w:rPr>
          <w:lang w:val="sv-SE"/>
        </w:rPr>
      </w:pPr>
      <w:r>
        <w:rPr>
          <w:lang w:val="sv-SE"/>
        </w:rPr>
        <w:t xml:space="preserve">Kata kunci: </w:t>
      </w:r>
      <w:r w:rsidR="00115D8D">
        <w:rPr>
          <w:lang w:val="sv-SE"/>
        </w:rPr>
        <w:t>Laporan,Tubes, PPMC</w:t>
      </w:r>
      <w:r>
        <w:rPr>
          <w:lang w:val="sv-SE"/>
        </w:rPr>
        <w:t xml:space="preserve"> </w:t>
      </w:r>
    </w:p>
    <w:p w14:paraId="75578E4E" w14:textId="54FFD15A" w:rsidR="00115D8D" w:rsidRDefault="00115D8D" w:rsidP="001637A6">
      <w:pPr>
        <w:pStyle w:val="LABDAS10Bab"/>
      </w:pPr>
      <w:bookmarkStart w:id="0" w:name="_Toc202170965"/>
      <w:proofErr w:type="spellStart"/>
      <w:r>
        <w:t>Deskripsi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428C44FD" w14:textId="534819AF" w:rsidR="00115D8D" w:rsidRDefault="00115D8D" w:rsidP="00115D8D">
      <w:pPr>
        <w:pStyle w:val="LABDAS11BabIsi"/>
        <w:ind w:firstLine="315"/>
      </w:pPr>
      <w:r>
        <w:t xml:space="preserve">Conway’s Game </w:t>
      </w:r>
      <w:proofErr w:type="gramStart"/>
      <w:r>
        <w:t>Of</w:t>
      </w:r>
      <w:proofErr w:type="gramEnd"/>
      <w:r>
        <w:t xml:space="preserve"> Life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melainkan</w:t>
      </w:r>
      <w:proofErr w:type="spellEnd"/>
      <w:r>
        <w:t xml:space="preserve"> program yang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.</w:t>
      </w:r>
    </w:p>
    <w:p w14:paraId="476F21FE" w14:textId="67194226" w:rsidR="00115D8D" w:rsidRDefault="00115D8D" w:rsidP="00115D8D">
      <w:pPr>
        <w:pStyle w:val="LABDAS11BabIsi"/>
        <w:ind w:firstLine="315"/>
      </w:pPr>
      <w:proofErr w:type="spellStart"/>
      <w:r>
        <w:t>Untuk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r w:rsidRPr="00115D8D">
        <w:t xml:space="preserve">Program </w:t>
      </w:r>
      <w:proofErr w:type="spellStart"/>
      <w:r w:rsidRPr="00115D8D">
        <w:t>harus</w:t>
      </w:r>
      <w:proofErr w:type="spellEnd"/>
      <w:r w:rsidRPr="00115D8D">
        <w:t xml:space="preserve"> </w:t>
      </w:r>
      <w:proofErr w:type="spellStart"/>
      <w:r w:rsidRPr="00115D8D">
        <w:t>dapat</w:t>
      </w:r>
      <w:proofErr w:type="spellEnd"/>
      <w:r w:rsidRPr="00115D8D">
        <w:t xml:space="preserve"> </w:t>
      </w:r>
      <w:proofErr w:type="spellStart"/>
      <w:r w:rsidRPr="00115D8D">
        <w:t>membaca</w:t>
      </w:r>
      <w:proofErr w:type="spellEnd"/>
      <w:r w:rsidRPr="00115D8D">
        <w:t xml:space="preserve"> file </w:t>
      </w:r>
      <w:proofErr w:type="spellStart"/>
      <w:r w:rsidRPr="00115D8D">
        <w:t>eksternal</w:t>
      </w:r>
      <w:proofErr w:type="spellEnd"/>
      <w:r w:rsidRPr="00115D8D">
        <w:t xml:space="preserve"> yang </w:t>
      </w:r>
      <w:proofErr w:type="spellStart"/>
      <w:r w:rsidRPr="00115D8D">
        <w:t>berisi</w:t>
      </w:r>
      <w:proofErr w:type="spellEnd"/>
      <w:r w:rsidRPr="00115D8D">
        <w:t xml:space="preserve"> </w:t>
      </w:r>
      <w:proofErr w:type="spellStart"/>
      <w:r w:rsidRPr="00115D8D">
        <w:t>jumlah</w:t>
      </w:r>
      <w:proofErr w:type="spellEnd"/>
      <w:r w:rsidRPr="00115D8D">
        <w:t xml:space="preserve"> </w:t>
      </w:r>
      <w:proofErr w:type="spellStart"/>
      <w:r w:rsidRPr="00115D8D">
        <w:t>baris</w:t>
      </w:r>
      <w:proofErr w:type="spellEnd"/>
      <w:r w:rsidRPr="00115D8D">
        <w:t xml:space="preserve">, </w:t>
      </w:r>
      <w:proofErr w:type="spellStart"/>
      <w:r w:rsidRPr="00115D8D">
        <w:t>lalu</w:t>
      </w:r>
      <w:proofErr w:type="spellEnd"/>
      <w:r w:rsidRPr="00115D8D">
        <w:t xml:space="preserve"> </w:t>
      </w:r>
      <w:proofErr w:type="spellStart"/>
      <w:r w:rsidRPr="00115D8D">
        <w:t>jumlah</w:t>
      </w:r>
      <w:proofErr w:type="spellEnd"/>
      <w:r w:rsidRPr="00115D8D">
        <w:t xml:space="preserve"> </w:t>
      </w:r>
      <w:proofErr w:type="spellStart"/>
      <w:r w:rsidRPr="00115D8D">
        <w:t>kolom</w:t>
      </w:r>
      <w:proofErr w:type="spellEnd"/>
      <w:r w:rsidRPr="00115D8D">
        <w:t xml:space="preserve">, </w:t>
      </w:r>
      <w:proofErr w:type="spellStart"/>
      <w:r w:rsidRPr="00115D8D">
        <w:t>lalu</w:t>
      </w:r>
      <w:proofErr w:type="spellEnd"/>
      <w:r w:rsidRPr="00115D8D">
        <w:t xml:space="preserve"> array </w:t>
      </w:r>
      <w:proofErr w:type="spellStart"/>
      <w:r w:rsidRPr="00115D8D">
        <w:t>itu</w:t>
      </w:r>
      <w:proofErr w:type="spellEnd"/>
      <w:r w:rsidRPr="00115D8D">
        <w:t xml:space="preserve"> </w:t>
      </w:r>
      <w:proofErr w:type="spellStart"/>
      <w:r w:rsidRPr="00115D8D">
        <w:t>sendiri</w:t>
      </w:r>
      <w:proofErr w:type="spellEnd"/>
      <w:r w:rsidRPr="00115D8D">
        <w:t xml:space="preserve"> </w:t>
      </w:r>
      <w:proofErr w:type="spellStart"/>
      <w:r w:rsidRPr="00115D8D">
        <w:t>dengan</w:t>
      </w:r>
      <w:proofErr w:type="spellEnd"/>
      <w:r w:rsidRPr="00115D8D">
        <w:t xml:space="preserve"> “-” </w:t>
      </w:r>
      <w:proofErr w:type="spellStart"/>
      <w:r w:rsidRPr="00115D8D">
        <w:t>adalah</w:t>
      </w:r>
      <w:proofErr w:type="spellEnd"/>
      <w:r w:rsidRPr="00115D8D">
        <w:t xml:space="preserve"> </w:t>
      </w:r>
      <w:proofErr w:type="spellStart"/>
      <w:r w:rsidRPr="00115D8D">
        <w:t>sel</w:t>
      </w:r>
      <w:proofErr w:type="spellEnd"/>
      <w:r w:rsidRPr="00115D8D">
        <w:t xml:space="preserve"> </w:t>
      </w:r>
      <w:proofErr w:type="spellStart"/>
      <w:r w:rsidRPr="00115D8D">
        <w:t>mati</w:t>
      </w:r>
      <w:proofErr w:type="spellEnd"/>
      <w:r w:rsidRPr="00115D8D">
        <w:t xml:space="preserve"> dan “X” </w:t>
      </w:r>
      <w:proofErr w:type="spellStart"/>
      <w:r w:rsidRPr="00115D8D">
        <w:t>adalah</w:t>
      </w:r>
      <w:proofErr w:type="spellEnd"/>
      <w:r w:rsidRPr="00115D8D">
        <w:t xml:space="preserve"> </w:t>
      </w:r>
      <w:proofErr w:type="spellStart"/>
      <w:r w:rsidRPr="00115D8D">
        <w:t>sel</w:t>
      </w:r>
      <w:proofErr w:type="spellEnd"/>
      <w:r w:rsidRPr="00115D8D">
        <w:t xml:space="preserve"> </w:t>
      </w:r>
      <w:proofErr w:type="spellStart"/>
      <w:r w:rsidRPr="00115D8D">
        <w:t>hidup</w:t>
      </w:r>
      <w:proofErr w:type="spellEnd"/>
      <w:r w:rsidRPr="00115D8D">
        <w:t xml:space="preserve">, </w:t>
      </w:r>
      <w:proofErr w:type="spellStart"/>
      <w:r w:rsidRPr="00115D8D">
        <w:t>dari</w:t>
      </w:r>
      <w:proofErr w:type="spellEnd"/>
      <w:r w:rsidRPr="00115D8D">
        <w:t xml:space="preserve"> seed yang </w:t>
      </w:r>
      <w:proofErr w:type="spellStart"/>
      <w:r w:rsidRPr="00115D8D">
        <w:t>digunakan</w:t>
      </w:r>
      <w:proofErr w:type="spellEnd"/>
      <w:r w:rsidRPr="00115D8D">
        <w:t xml:space="preserve">, </w:t>
      </w:r>
      <w:proofErr w:type="spellStart"/>
      <w:r w:rsidRPr="00115D8D">
        <w:t>dengan</w:t>
      </w:r>
      <w:proofErr w:type="spellEnd"/>
      <w:r w:rsidRPr="00115D8D">
        <w:t xml:space="preserve"> </w:t>
      </w:r>
      <w:proofErr w:type="spellStart"/>
      <w:r w:rsidRPr="00115D8D">
        <w:t>sifat</w:t>
      </w:r>
      <w:proofErr w:type="spellEnd"/>
      <w:r w:rsidRPr="00115D8D">
        <w:t xml:space="preserve"> array yang </w:t>
      </w:r>
      <w:proofErr w:type="spellStart"/>
      <w:r w:rsidRPr="00115D8D">
        <w:t>menyambung</w:t>
      </w:r>
      <w:proofErr w:type="spellEnd"/>
      <w:r w:rsidRPr="00115D8D">
        <w:t xml:space="preserve"> (</w:t>
      </w:r>
      <w:proofErr w:type="spellStart"/>
      <w:r w:rsidRPr="00115D8D">
        <w:t>ujung</w:t>
      </w:r>
      <w:proofErr w:type="spellEnd"/>
      <w:r w:rsidRPr="00115D8D">
        <w:t xml:space="preserve"> </w:t>
      </w:r>
      <w:proofErr w:type="spellStart"/>
      <w:r w:rsidRPr="00115D8D">
        <w:t>kanan-kiri</w:t>
      </w:r>
      <w:proofErr w:type="spellEnd"/>
      <w:r w:rsidRPr="00115D8D">
        <w:t xml:space="preserve"> dan </w:t>
      </w:r>
      <w:proofErr w:type="spellStart"/>
      <w:r w:rsidRPr="00115D8D">
        <w:t>ujung</w:t>
      </w:r>
      <w:proofErr w:type="spellEnd"/>
      <w:r w:rsidRPr="00115D8D">
        <w:t xml:space="preserve"> </w:t>
      </w:r>
      <w:proofErr w:type="spellStart"/>
      <w:r w:rsidRPr="00115D8D">
        <w:t>atas-bawah</w:t>
      </w:r>
      <w:proofErr w:type="spellEnd"/>
      <w:r w:rsidRPr="00115D8D">
        <w:t xml:space="preserve"> </w:t>
      </w:r>
      <w:proofErr w:type="spellStart"/>
      <w:r w:rsidRPr="00115D8D">
        <w:t>menyambung</w:t>
      </w:r>
      <w:proofErr w:type="spellEnd"/>
      <w:r w:rsidRPr="00115D8D">
        <w:t xml:space="preserve">). Program </w:t>
      </w:r>
      <w:proofErr w:type="spellStart"/>
      <w:r w:rsidRPr="00115D8D">
        <w:t>harus</w:t>
      </w:r>
      <w:proofErr w:type="spellEnd"/>
      <w:r w:rsidRPr="00115D8D">
        <w:t xml:space="preserve"> </w:t>
      </w:r>
      <w:proofErr w:type="spellStart"/>
      <w:r w:rsidRPr="00115D8D">
        <w:t>dapat</w:t>
      </w:r>
      <w:proofErr w:type="spellEnd"/>
      <w:r w:rsidRPr="00115D8D">
        <w:t xml:space="preserve"> </w:t>
      </w:r>
      <w:proofErr w:type="spellStart"/>
      <w:r w:rsidRPr="00115D8D">
        <w:t>melakukan</w:t>
      </w:r>
      <w:proofErr w:type="spellEnd"/>
      <w:r w:rsidRPr="00115D8D">
        <w:t xml:space="preserve"> </w:t>
      </w:r>
      <w:proofErr w:type="spellStart"/>
      <w:r w:rsidRPr="00115D8D">
        <w:t>tiga</w:t>
      </w:r>
      <w:proofErr w:type="spellEnd"/>
      <w:r w:rsidRPr="00115D8D">
        <w:t xml:space="preserve"> </w:t>
      </w:r>
      <w:proofErr w:type="spellStart"/>
      <w:r w:rsidRPr="00115D8D">
        <w:t>perintah</w:t>
      </w:r>
      <w:proofErr w:type="spellEnd"/>
      <w:r w:rsidRPr="00115D8D">
        <w:t xml:space="preserve"> </w:t>
      </w:r>
      <w:proofErr w:type="spellStart"/>
      <w:r w:rsidRPr="00115D8D">
        <w:t>utama</w:t>
      </w:r>
      <w:proofErr w:type="spellEnd"/>
      <w:r w:rsidRPr="00115D8D">
        <w:t xml:space="preserve"> </w:t>
      </w:r>
      <w:proofErr w:type="spellStart"/>
      <w:r w:rsidRPr="00115D8D">
        <w:t>yaitu</w:t>
      </w:r>
      <w:proofErr w:type="spellEnd"/>
      <w:r w:rsidRPr="00115D8D">
        <w:t xml:space="preserve"> Animate, Tick, dan Quit.</w:t>
      </w:r>
    </w:p>
    <w:p w14:paraId="4CC31B7B" w14:textId="0B84C44A" w:rsidR="00115D8D" w:rsidRDefault="00115D8D" w:rsidP="00115D8D">
      <w:pPr>
        <w:pStyle w:val="LABDAS11BabIsi"/>
        <w:ind w:firstLine="315"/>
      </w:pPr>
      <w:r w:rsidRPr="00115D8D">
        <w:t xml:space="preserve"> Animate </w:t>
      </w:r>
      <w:proofErr w:type="spellStart"/>
      <w:r w:rsidRPr="00115D8D">
        <w:t>adalah</w:t>
      </w:r>
      <w:proofErr w:type="spellEnd"/>
      <w:r w:rsidRPr="00115D8D">
        <w:t xml:space="preserve"> </w:t>
      </w:r>
      <w:proofErr w:type="spellStart"/>
      <w:r w:rsidRPr="00115D8D">
        <w:t>perintah</w:t>
      </w:r>
      <w:proofErr w:type="spellEnd"/>
      <w:r w:rsidRPr="00115D8D">
        <w:t xml:space="preserve"> yang </w:t>
      </w:r>
      <w:proofErr w:type="spellStart"/>
      <w:r w:rsidRPr="00115D8D">
        <w:t>menerima</w:t>
      </w:r>
      <w:proofErr w:type="spellEnd"/>
      <w:r w:rsidRPr="00115D8D">
        <w:t xml:space="preserve"> </w:t>
      </w:r>
      <w:proofErr w:type="spellStart"/>
      <w:r w:rsidRPr="00115D8D">
        <w:t>jumlah</w:t>
      </w:r>
      <w:proofErr w:type="spellEnd"/>
      <w:r w:rsidRPr="00115D8D">
        <w:t xml:space="preserve"> </w:t>
      </w:r>
      <w:proofErr w:type="spellStart"/>
      <w:r w:rsidRPr="00115D8D">
        <w:t>iterasi</w:t>
      </w:r>
      <w:proofErr w:type="spellEnd"/>
      <w:r w:rsidRPr="00115D8D">
        <w:t xml:space="preserve"> yang </w:t>
      </w:r>
      <w:proofErr w:type="spellStart"/>
      <w:r w:rsidRPr="00115D8D">
        <w:t>ingin</w:t>
      </w:r>
      <w:proofErr w:type="spellEnd"/>
      <w:r w:rsidRPr="00115D8D">
        <w:t xml:space="preserve"> </w:t>
      </w:r>
      <w:proofErr w:type="spellStart"/>
      <w:r w:rsidRPr="00115D8D">
        <w:t>dijalankan</w:t>
      </w:r>
      <w:proofErr w:type="spellEnd"/>
      <w:r w:rsidRPr="00115D8D">
        <w:t xml:space="preserve"> </w:t>
      </w:r>
      <w:proofErr w:type="spellStart"/>
      <w:r w:rsidRPr="00115D8D">
        <w:t>lalu</w:t>
      </w:r>
      <w:proofErr w:type="spellEnd"/>
      <w:r w:rsidRPr="00115D8D">
        <w:t xml:space="preserve"> </w:t>
      </w:r>
      <w:proofErr w:type="spellStart"/>
      <w:r w:rsidRPr="00115D8D">
        <w:t>menampilkan</w:t>
      </w:r>
      <w:proofErr w:type="spellEnd"/>
      <w:r w:rsidRPr="00115D8D">
        <w:t xml:space="preserve"> </w:t>
      </w:r>
      <w:proofErr w:type="spellStart"/>
      <w:r w:rsidRPr="00115D8D">
        <w:t>dengan</w:t>
      </w:r>
      <w:proofErr w:type="spellEnd"/>
      <w:r w:rsidRPr="00115D8D">
        <w:t xml:space="preserve"> </w:t>
      </w:r>
      <w:proofErr w:type="spellStart"/>
      <w:r w:rsidRPr="00115D8D">
        <w:t>mendekati</w:t>
      </w:r>
      <w:proofErr w:type="spellEnd"/>
      <w:r w:rsidRPr="00115D8D">
        <w:t xml:space="preserve"> </w:t>
      </w:r>
      <w:proofErr w:type="spellStart"/>
      <w:r w:rsidRPr="00115D8D">
        <w:t>suatu</w:t>
      </w:r>
      <w:proofErr w:type="spellEnd"/>
      <w:r w:rsidRPr="00115D8D">
        <w:t xml:space="preserve"> </w:t>
      </w:r>
      <w:proofErr w:type="spellStart"/>
      <w:r w:rsidRPr="00115D8D">
        <w:t>animasi</w:t>
      </w:r>
      <w:proofErr w:type="spellEnd"/>
      <w:r w:rsidRPr="00115D8D">
        <w:t xml:space="preserve">. Bisa </w:t>
      </w:r>
      <w:proofErr w:type="spellStart"/>
      <w:r w:rsidRPr="00115D8D">
        <w:t>dilakukan</w:t>
      </w:r>
      <w:proofErr w:type="spellEnd"/>
      <w:r w:rsidRPr="00115D8D">
        <w:t xml:space="preserve"> </w:t>
      </w:r>
      <w:proofErr w:type="spellStart"/>
      <w:r w:rsidRPr="00115D8D">
        <w:t>dengan</w:t>
      </w:r>
      <w:proofErr w:type="spellEnd"/>
      <w:r w:rsidRPr="00115D8D">
        <w:t xml:space="preserve"> </w:t>
      </w:r>
      <w:proofErr w:type="spellStart"/>
      <w:r w:rsidRPr="00115D8D">
        <w:t>cara</w:t>
      </w:r>
      <w:proofErr w:type="spellEnd"/>
      <w:r w:rsidRPr="00115D8D">
        <w:t xml:space="preserve"> </w:t>
      </w:r>
      <w:proofErr w:type="spellStart"/>
      <w:r w:rsidRPr="00115D8D">
        <w:t>menghapus</w:t>
      </w:r>
      <w:proofErr w:type="spellEnd"/>
      <w:r w:rsidRPr="00115D8D">
        <w:t xml:space="preserve"> console </w:t>
      </w:r>
      <w:proofErr w:type="spellStart"/>
      <w:r w:rsidRPr="00115D8D">
        <w:t>lalu</w:t>
      </w:r>
      <w:proofErr w:type="spellEnd"/>
      <w:r w:rsidRPr="00115D8D">
        <w:t xml:space="preserve"> </w:t>
      </w:r>
      <w:proofErr w:type="spellStart"/>
      <w:r w:rsidRPr="00115D8D">
        <w:t>memberikan</w:t>
      </w:r>
      <w:proofErr w:type="spellEnd"/>
      <w:r w:rsidRPr="00115D8D">
        <w:t xml:space="preserve"> </w:t>
      </w:r>
      <w:proofErr w:type="spellStart"/>
      <w:r w:rsidRPr="00115D8D">
        <w:t>jeda</w:t>
      </w:r>
      <w:proofErr w:type="spellEnd"/>
      <w:r w:rsidRPr="00115D8D">
        <w:t xml:space="preserve"> </w:t>
      </w:r>
      <w:proofErr w:type="spellStart"/>
      <w:r w:rsidRPr="00115D8D">
        <w:t>antar</w:t>
      </w:r>
      <w:proofErr w:type="spellEnd"/>
      <w:r w:rsidRPr="00115D8D">
        <w:t xml:space="preserve"> </w:t>
      </w:r>
      <w:proofErr w:type="spellStart"/>
      <w:r w:rsidRPr="00115D8D">
        <w:t>animasi</w:t>
      </w:r>
      <w:proofErr w:type="spellEnd"/>
      <w:r w:rsidRPr="00115D8D">
        <w:t xml:space="preserve"> </w:t>
      </w:r>
      <w:proofErr w:type="spellStart"/>
      <w:r w:rsidRPr="00115D8D">
        <w:t>sebesar</w:t>
      </w:r>
      <w:proofErr w:type="spellEnd"/>
      <w:r w:rsidRPr="00115D8D">
        <w:t xml:space="preserve"> 250ms.</w:t>
      </w:r>
    </w:p>
    <w:p w14:paraId="0F1F436D" w14:textId="5ECD260B" w:rsidR="00115D8D" w:rsidRDefault="00115D8D" w:rsidP="00115D8D">
      <w:pPr>
        <w:pStyle w:val="LABDAS11BabIsi"/>
        <w:ind w:firstLine="315"/>
      </w:pPr>
      <w:r w:rsidRPr="00115D8D">
        <w:t xml:space="preserve"> Tick </w:t>
      </w:r>
      <w:proofErr w:type="spellStart"/>
      <w:r w:rsidRPr="00115D8D">
        <w:t>adalah</w:t>
      </w:r>
      <w:proofErr w:type="spellEnd"/>
      <w:r w:rsidRPr="00115D8D">
        <w:t xml:space="preserve"> </w:t>
      </w:r>
      <w:proofErr w:type="spellStart"/>
      <w:r w:rsidRPr="00115D8D">
        <w:t>perintah</w:t>
      </w:r>
      <w:proofErr w:type="spellEnd"/>
      <w:r w:rsidRPr="00115D8D">
        <w:t xml:space="preserve"> yang </w:t>
      </w:r>
      <w:proofErr w:type="spellStart"/>
      <w:r w:rsidRPr="00115D8D">
        <w:t>melakukan</w:t>
      </w:r>
      <w:proofErr w:type="spellEnd"/>
      <w:r w:rsidRPr="00115D8D">
        <w:t xml:space="preserve"> </w:t>
      </w:r>
      <w:proofErr w:type="spellStart"/>
      <w:r w:rsidRPr="00115D8D">
        <w:t>iterasi</w:t>
      </w:r>
      <w:proofErr w:type="spellEnd"/>
      <w:r w:rsidRPr="00115D8D">
        <w:t xml:space="preserve"> </w:t>
      </w:r>
      <w:proofErr w:type="spellStart"/>
      <w:r w:rsidRPr="00115D8D">
        <w:t>sebanyak</w:t>
      </w:r>
      <w:proofErr w:type="spellEnd"/>
      <w:r w:rsidRPr="00115D8D">
        <w:t xml:space="preserve"> 1 kali </w:t>
      </w:r>
      <w:proofErr w:type="spellStart"/>
      <w:r w:rsidRPr="00115D8D">
        <w:t>lalu</w:t>
      </w:r>
      <w:proofErr w:type="spellEnd"/>
      <w:r w:rsidRPr="00115D8D">
        <w:t xml:space="preserve"> </w:t>
      </w:r>
      <w:proofErr w:type="spellStart"/>
      <w:r w:rsidRPr="00115D8D">
        <w:t>menampilkannya</w:t>
      </w:r>
      <w:proofErr w:type="spellEnd"/>
      <w:r w:rsidRPr="00115D8D">
        <w:t xml:space="preserve"> di </w:t>
      </w:r>
      <w:proofErr w:type="spellStart"/>
      <w:r w:rsidRPr="00115D8D">
        <w:t>layar</w:t>
      </w:r>
      <w:proofErr w:type="spellEnd"/>
      <w:r w:rsidRPr="00115D8D">
        <w:t xml:space="preserve">. </w:t>
      </w:r>
    </w:p>
    <w:p w14:paraId="334B1DB7" w14:textId="5499D983" w:rsidR="00115D8D" w:rsidRDefault="00115D8D" w:rsidP="00115D8D">
      <w:pPr>
        <w:pStyle w:val="LABDAS11BabIsi"/>
        <w:ind w:firstLine="315"/>
      </w:pPr>
      <w:r w:rsidRPr="00115D8D">
        <w:t xml:space="preserve">Quit </w:t>
      </w:r>
      <w:proofErr w:type="spellStart"/>
      <w:r w:rsidRPr="00115D8D">
        <w:t>adalah</w:t>
      </w:r>
      <w:proofErr w:type="spellEnd"/>
      <w:r w:rsidRPr="00115D8D">
        <w:t xml:space="preserve"> </w:t>
      </w:r>
      <w:proofErr w:type="spellStart"/>
      <w:r w:rsidRPr="00115D8D">
        <w:t>perintah</w:t>
      </w:r>
      <w:proofErr w:type="spellEnd"/>
      <w:r w:rsidRPr="00115D8D">
        <w:t xml:space="preserve"> yang </w:t>
      </w:r>
      <w:proofErr w:type="spellStart"/>
      <w:r w:rsidRPr="00115D8D">
        <w:t>memberhentikan</w:t>
      </w:r>
      <w:proofErr w:type="spellEnd"/>
      <w:r w:rsidRPr="00115D8D">
        <w:t xml:space="preserve"> program. </w:t>
      </w:r>
      <w:proofErr w:type="spellStart"/>
      <w:r w:rsidRPr="00115D8D">
        <w:t>Seluruh</w:t>
      </w:r>
      <w:proofErr w:type="spellEnd"/>
      <w:r w:rsidRPr="00115D8D">
        <w:t xml:space="preserve"> </w:t>
      </w:r>
      <w:proofErr w:type="spellStart"/>
      <w:r w:rsidRPr="00115D8D">
        <w:t>perintah</w:t>
      </w:r>
      <w:proofErr w:type="spellEnd"/>
      <w:r w:rsidRPr="00115D8D">
        <w:t xml:space="preserve"> </w:t>
      </w:r>
      <w:proofErr w:type="spellStart"/>
      <w:r w:rsidRPr="00115D8D">
        <w:t>utama</w:t>
      </w:r>
      <w:proofErr w:type="spellEnd"/>
      <w:r w:rsidRPr="00115D8D">
        <w:t xml:space="preserve"> </w:t>
      </w:r>
      <w:proofErr w:type="spellStart"/>
      <w:r w:rsidRPr="00115D8D">
        <w:t>diulang</w:t>
      </w:r>
      <w:proofErr w:type="spellEnd"/>
      <w:r w:rsidRPr="00115D8D">
        <w:t xml:space="preserve"> </w:t>
      </w:r>
      <w:proofErr w:type="spellStart"/>
      <w:r w:rsidRPr="00115D8D">
        <w:t>secara</w:t>
      </w:r>
      <w:proofErr w:type="spellEnd"/>
      <w:r w:rsidRPr="00115D8D">
        <w:t xml:space="preserve"> </w:t>
      </w:r>
      <w:proofErr w:type="spellStart"/>
      <w:r w:rsidRPr="00115D8D">
        <w:t>terus</w:t>
      </w:r>
      <w:proofErr w:type="spellEnd"/>
      <w:r w:rsidRPr="00115D8D">
        <w:t xml:space="preserve"> </w:t>
      </w:r>
      <w:proofErr w:type="spellStart"/>
      <w:r w:rsidRPr="00115D8D">
        <w:t>menerus</w:t>
      </w:r>
      <w:proofErr w:type="spellEnd"/>
      <w:r w:rsidRPr="00115D8D">
        <w:t xml:space="preserve"> </w:t>
      </w:r>
      <w:proofErr w:type="spellStart"/>
      <w:r w:rsidRPr="00115D8D">
        <w:t>hingga</w:t>
      </w:r>
      <w:proofErr w:type="spellEnd"/>
      <w:r w:rsidRPr="00115D8D">
        <w:t xml:space="preserve"> </w:t>
      </w:r>
      <w:proofErr w:type="spellStart"/>
      <w:r w:rsidRPr="00115D8D">
        <w:t>perintah</w:t>
      </w:r>
      <w:proofErr w:type="spellEnd"/>
      <w:r w:rsidRPr="00115D8D">
        <w:t xml:space="preserve"> Quit </w:t>
      </w:r>
      <w:proofErr w:type="spellStart"/>
      <w:r w:rsidRPr="00115D8D">
        <w:t>dilaksanakan</w:t>
      </w:r>
      <w:proofErr w:type="spellEnd"/>
      <w:r w:rsidRPr="00115D8D">
        <w:t>.</w:t>
      </w:r>
    </w:p>
    <w:p w14:paraId="6093C3FC" w14:textId="1A7229BF" w:rsidR="00115D8D" w:rsidRDefault="00115D8D" w:rsidP="00115D8D">
      <w:pPr>
        <w:pStyle w:val="LABDAS11BabIsi"/>
        <w:ind w:firstLine="315"/>
      </w:pPr>
      <w:r w:rsidRPr="00115D8D">
        <w:t xml:space="preserve"> </w:t>
      </w:r>
      <w:proofErr w:type="spellStart"/>
      <w:r w:rsidRPr="00115D8D">
        <w:t>Setiap</w:t>
      </w:r>
      <w:proofErr w:type="spellEnd"/>
      <w:r w:rsidRPr="00115D8D">
        <w:t xml:space="preserve"> </w:t>
      </w:r>
      <w:proofErr w:type="spellStart"/>
      <w:r w:rsidRPr="00115D8D">
        <w:t>iterasi</w:t>
      </w:r>
      <w:proofErr w:type="spellEnd"/>
      <w:r>
        <w:t xml:space="preserve">, </w:t>
      </w:r>
      <w:proofErr w:type="spellStart"/>
      <w:proofErr w:type="gramStart"/>
      <w:r>
        <w:t>sel</w:t>
      </w:r>
      <w:proofErr w:type="spellEnd"/>
      <w:r>
        <w:t xml:space="preserve"> </w:t>
      </w:r>
      <w:r w:rsidRPr="00115D8D">
        <w:t xml:space="preserve"> </w:t>
      </w:r>
      <w:proofErr w:type="spellStart"/>
      <w:r w:rsidRPr="00115D8D">
        <w:t>mengikuti</w:t>
      </w:r>
      <w:proofErr w:type="spellEnd"/>
      <w:proofErr w:type="gramEnd"/>
      <w:r>
        <w:t xml:space="preserve"> 4</w:t>
      </w:r>
      <w:r w:rsidRPr="00115D8D">
        <w:t xml:space="preserve"> </w:t>
      </w:r>
      <w:proofErr w:type="spellStart"/>
      <w:r w:rsidRPr="00115D8D">
        <w:t>aturan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pada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. </w:t>
      </w:r>
      <w:proofErr w:type="spellStart"/>
      <w:r>
        <w:t>Aturan-aturan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proofErr w:type="gramStart"/>
      <w:r>
        <w:t>definisi</w:t>
      </w:r>
      <w:proofErr w:type="spellEnd"/>
      <w:r>
        <w:t xml:space="preserve"> :</w:t>
      </w:r>
      <w:proofErr w:type="gramEnd"/>
      <w:r>
        <w:t xml:space="preserve"> </w:t>
      </w:r>
      <w:r w:rsidRPr="00115D8D">
        <w:t xml:space="preserve"> underpopulation, next generation, overpopulation, reproduction. </w:t>
      </w:r>
    </w:p>
    <w:p w14:paraId="6D006F7F" w14:textId="183A5C7D" w:rsidR="00115D8D" w:rsidRDefault="00115D8D" w:rsidP="00115D8D">
      <w:pPr>
        <w:pStyle w:val="LABDAS11BabIsi"/>
        <w:ind w:firstLine="315"/>
      </w:pPr>
      <w:r w:rsidRPr="00115D8D">
        <w:t xml:space="preserve">Underpopulation </w:t>
      </w:r>
      <w:proofErr w:type="spellStart"/>
      <w:r w:rsidRPr="00115D8D">
        <w:t>adalah</w:t>
      </w:r>
      <w:proofErr w:type="spellEnd"/>
      <w:r w:rsidRPr="00115D8D">
        <w:t xml:space="preserve"> </w:t>
      </w:r>
      <w:proofErr w:type="spellStart"/>
      <w:r w:rsidRPr="00115D8D">
        <w:t>ketika</w:t>
      </w:r>
      <w:proofErr w:type="spellEnd"/>
      <w:r w:rsidRPr="00115D8D">
        <w:t xml:space="preserve"> </w:t>
      </w:r>
      <w:proofErr w:type="spellStart"/>
      <w:r w:rsidRPr="00115D8D">
        <w:t>sebuah</w:t>
      </w:r>
      <w:proofErr w:type="spellEnd"/>
      <w:r w:rsidRPr="00115D8D">
        <w:t xml:space="preserve"> </w:t>
      </w:r>
      <w:proofErr w:type="spellStart"/>
      <w:r w:rsidRPr="00115D8D">
        <w:t>sel</w:t>
      </w:r>
      <w:proofErr w:type="spellEnd"/>
      <w:r w:rsidRPr="00115D8D">
        <w:t xml:space="preserve"> </w:t>
      </w:r>
      <w:proofErr w:type="spellStart"/>
      <w:r w:rsidRPr="00115D8D">
        <w:t>hidup</w:t>
      </w:r>
      <w:proofErr w:type="spellEnd"/>
      <w:r w:rsidRPr="00115D8D">
        <w:t xml:space="preserve"> </w:t>
      </w:r>
      <w:proofErr w:type="spellStart"/>
      <w:r w:rsidRPr="00115D8D">
        <w:t>memiliki</w:t>
      </w:r>
      <w:proofErr w:type="spellEnd"/>
      <w:r w:rsidRPr="00115D8D">
        <w:t xml:space="preserve"> </w:t>
      </w:r>
      <w:proofErr w:type="spellStart"/>
      <w:r w:rsidRPr="00115D8D">
        <w:t>kurang</w:t>
      </w:r>
      <w:proofErr w:type="spellEnd"/>
      <w:r w:rsidRPr="00115D8D">
        <w:t xml:space="preserve"> </w:t>
      </w:r>
      <w:proofErr w:type="spellStart"/>
      <w:r w:rsidRPr="00115D8D">
        <w:t>dari</w:t>
      </w:r>
      <w:proofErr w:type="spellEnd"/>
      <w:r w:rsidRPr="00115D8D">
        <w:t xml:space="preserve"> 1 </w:t>
      </w:r>
      <w:proofErr w:type="spellStart"/>
      <w:r w:rsidRPr="00115D8D">
        <w:t>tetangga</w:t>
      </w:r>
      <w:proofErr w:type="spellEnd"/>
      <w:r w:rsidRPr="00115D8D">
        <w:t xml:space="preserve"> yang </w:t>
      </w:r>
      <w:proofErr w:type="spellStart"/>
      <w:r w:rsidRPr="00115D8D">
        <w:t>hidup</w:t>
      </w:r>
      <w:proofErr w:type="spellEnd"/>
      <w:r w:rsidRPr="00115D8D">
        <w:t xml:space="preserve"> </w:t>
      </w:r>
      <w:proofErr w:type="spellStart"/>
      <w:r w:rsidRPr="00115D8D">
        <w:t>akan</w:t>
      </w:r>
      <w:proofErr w:type="spellEnd"/>
      <w:r w:rsidRPr="00115D8D">
        <w:t xml:space="preserve"> </w:t>
      </w:r>
      <w:proofErr w:type="spellStart"/>
      <w:r w:rsidRPr="00115D8D">
        <w:t>mati</w:t>
      </w:r>
      <w:proofErr w:type="spellEnd"/>
      <w:r w:rsidRPr="00115D8D">
        <w:t xml:space="preserve"> pada </w:t>
      </w:r>
      <w:proofErr w:type="spellStart"/>
      <w:r w:rsidRPr="00115D8D">
        <w:t>iterasi</w:t>
      </w:r>
      <w:proofErr w:type="spellEnd"/>
      <w:r w:rsidRPr="00115D8D">
        <w:t xml:space="preserve"> </w:t>
      </w:r>
      <w:proofErr w:type="spellStart"/>
      <w:r w:rsidRPr="00115D8D">
        <w:t>selanjutnya</w:t>
      </w:r>
      <w:proofErr w:type="spellEnd"/>
      <w:r w:rsidRPr="00115D8D">
        <w:t xml:space="preserve">. </w:t>
      </w:r>
    </w:p>
    <w:p w14:paraId="6F6D87F8" w14:textId="0FEF83A7" w:rsidR="00115D8D" w:rsidRDefault="00115D8D" w:rsidP="00115D8D">
      <w:pPr>
        <w:pStyle w:val="LABDAS11BabIsi"/>
        <w:ind w:firstLine="315"/>
      </w:pPr>
      <w:r w:rsidRPr="00115D8D">
        <w:t xml:space="preserve">Next generation </w:t>
      </w:r>
      <w:proofErr w:type="spellStart"/>
      <w:r w:rsidRPr="00115D8D">
        <w:t>adalah</w:t>
      </w:r>
      <w:proofErr w:type="spellEnd"/>
      <w:r w:rsidRPr="00115D8D">
        <w:t xml:space="preserve"> </w:t>
      </w:r>
      <w:proofErr w:type="spellStart"/>
      <w:r w:rsidRPr="00115D8D">
        <w:t>ketika</w:t>
      </w:r>
      <w:proofErr w:type="spellEnd"/>
      <w:r w:rsidRPr="00115D8D">
        <w:t xml:space="preserve"> </w:t>
      </w:r>
      <w:proofErr w:type="spellStart"/>
      <w:r w:rsidRPr="00115D8D">
        <w:t>sebuah</w:t>
      </w:r>
      <w:proofErr w:type="spellEnd"/>
      <w:r w:rsidRPr="00115D8D">
        <w:t xml:space="preserve"> </w:t>
      </w:r>
      <w:proofErr w:type="spellStart"/>
      <w:r w:rsidRPr="00115D8D">
        <w:t>sel</w:t>
      </w:r>
      <w:proofErr w:type="spellEnd"/>
      <w:r w:rsidRPr="00115D8D">
        <w:t xml:space="preserve"> </w:t>
      </w:r>
      <w:proofErr w:type="spellStart"/>
      <w:r w:rsidRPr="00115D8D">
        <w:t>hidup</w:t>
      </w:r>
      <w:proofErr w:type="spellEnd"/>
      <w:r w:rsidRPr="00115D8D">
        <w:t xml:space="preserve"> </w:t>
      </w:r>
      <w:proofErr w:type="spellStart"/>
      <w:r w:rsidRPr="00115D8D">
        <w:t>memiliki</w:t>
      </w:r>
      <w:proofErr w:type="spellEnd"/>
      <w:r w:rsidRPr="00115D8D">
        <w:t xml:space="preserve"> 2 </w:t>
      </w:r>
      <w:proofErr w:type="spellStart"/>
      <w:r w:rsidRPr="00115D8D">
        <w:t>tetangga</w:t>
      </w:r>
      <w:proofErr w:type="spellEnd"/>
      <w:r w:rsidRPr="00115D8D">
        <w:t xml:space="preserve"> yang </w:t>
      </w:r>
      <w:proofErr w:type="spellStart"/>
      <w:r w:rsidRPr="00115D8D">
        <w:t>hidup</w:t>
      </w:r>
      <w:proofErr w:type="spellEnd"/>
      <w:r w:rsidRPr="00115D8D">
        <w:t xml:space="preserve"> </w:t>
      </w:r>
      <w:proofErr w:type="spellStart"/>
      <w:r w:rsidRPr="00115D8D">
        <w:t>akan</w:t>
      </w:r>
      <w:proofErr w:type="spellEnd"/>
      <w:r w:rsidRPr="00115D8D">
        <w:t xml:space="preserve"> </w:t>
      </w:r>
      <w:proofErr w:type="spellStart"/>
      <w:r w:rsidRPr="00115D8D">
        <w:t>tetap</w:t>
      </w:r>
      <w:proofErr w:type="spellEnd"/>
      <w:r w:rsidRPr="00115D8D">
        <w:t xml:space="preserve"> </w:t>
      </w:r>
      <w:proofErr w:type="spellStart"/>
      <w:r w:rsidRPr="00115D8D">
        <w:t>hidup</w:t>
      </w:r>
      <w:proofErr w:type="spellEnd"/>
      <w:r w:rsidRPr="00115D8D">
        <w:t xml:space="preserve"> pada </w:t>
      </w:r>
      <w:proofErr w:type="spellStart"/>
      <w:r w:rsidRPr="00115D8D">
        <w:t>iterasi</w:t>
      </w:r>
      <w:proofErr w:type="spellEnd"/>
      <w:r w:rsidRPr="00115D8D">
        <w:t xml:space="preserve"> </w:t>
      </w:r>
      <w:proofErr w:type="spellStart"/>
      <w:r w:rsidRPr="00115D8D">
        <w:t>selanjutnya</w:t>
      </w:r>
      <w:proofErr w:type="spellEnd"/>
      <w:r w:rsidRPr="00115D8D">
        <w:t xml:space="preserve">. </w:t>
      </w:r>
    </w:p>
    <w:p w14:paraId="7D40C414" w14:textId="77777777" w:rsidR="00115D8D" w:rsidRDefault="00115D8D" w:rsidP="00115D8D">
      <w:pPr>
        <w:pStyle w:val="LABDAS11BabIsi"/>
        <w:ind w:firstLine="315"/>
      </w:pPr>
      <w:r w:rsidRPr="00115D8D">
        <w:t xml:space="preserve">Overpopulation </w:t>
      </w:r>
      <w:proofErr w:type="spellStart"/>
      <w:r w:rsidRPr="00115D8D">
        <w:t>adalah</w:t>
      </w:r>
      <w:proofErr w:type="spellEnd"/>
      <w:r w:rsidRPr="00115D8D">
        <w:t xml:space="preserve"> </w:t>
      </w:r>
      <w:proofErr w:type="spellStart"/>
      <w:r w:rsidRPr="00115D8D">
        <w:t>ketika</w:t>
      </w:r>
      <w:proofErr w:type="spellEnd"/>
      <w:r w:rsidRPr="00115D8D">
        <w:t xml:space="preserve"> </w:t>
      </w:r>
      <w:proofErr w:type="spellStart"/>
      <w:r w:rsidRPr="00115D8D">
        <w:t>sebuah</w:t>
      </w:r>
      <w:proofErr w:type="spellEnd"/>
      <w:r w:rsidRPr="00115D8D">
        <w:t xml:space="preserve"> </w:t>
      </w:r>
      <w:proofErr w:type="spellStart"/>
      <w:r w:rsidRPr="00115D8D">
        <w:t>sel</w:t>
      </w:r>
      <w:proofErr w:type="spellEnd"/>
      <w:r w:rsidRPr="00115D8D">
        <w:t xml:space="preserve"> </w:t>
      </w:r>
      <w:proofErr w:type="spellStart"/>
      <w:r w:rsidRPr="00115D8D">
        <w:t>hidup</w:t>
      </w:r>
      <w:proofErr w:type="spellEnd"/>
      <w:r w:rsidRPr="00115D8D">
        <w:t xml:space="preserve"> </w:t>
      </w:r>
      <w:proofErr w:type="spellStart"/>
      <w:r w:rsidRPr="00115D8D">
        <w:t>memiliki</w:t>
      </w:r>
      <w:proofErr w:type="spellEnd"/>
      <w:r w:rsidRPr="00115D8D">
        <w:t xml:space="preserve"> </w:t>
      </w:r>
      <w:proofErr w:type="spellStart"/>
      <w:r w:rsidRPr="00115D8D">
        <w:t>lebih</w:t>
      </w:r>
      <w:proofErr w:type="spellEnd"/>
      <w:r w:rsidRPr="00115D8D">
        <w:t xml:space="preserve"> </w:t>
      </w:r>
      <w:proofErr w:type="spellStart"/>
      <w:r w:rsidRPr="00115D8D">
        <w:t>dari</w:t>
      </w:r>
      <w:proofErr w:type="spellEnd"/>
      <w:r w:rsidRPr="00115D8D">
        <w:t xml:space="preserve"> 4 </w:t>
      </w:r>
      <w:proofErr w:type="spellStart"/>
      <w:r w:rsidRPr="00115D8D">
        <w:t>tetangga</w:t>
      </w:r>
      <w:proofErr w:type="spellEnd"/>
      <w:r w:rsidRPr="00115D8D">
        <w:t xml:space="preserve"> yang </w:t>
      </w:r>
      <w:proofErr w:type="spellStart"/>
      <w:r w:rsidRPr="00115D8D">
        <w:t>hidup</w:t>
      </w:r>
      <w:proofErr w:type="spellEnd"/>
      <w:r w:rsidRPr="00115D8D">
        <w:t xml:space="preserve"> </w:t>
      </w:r>
      <w:proofErr w:type="spellStart"/>
      <w:r w:rsidRPr="00115D8D">
        <w:t>akan</w:t>
      </w:r>
      <w:proofErr w:type="spellEnd"/>
      <w:r w:rsidRPr="00115D8D">
        <w:t xml:space="preserve"> </w:t>
      </w:r>
      <w:proofErr w:type="spellStart"/>
      <w:r w:rsidRPr="00115D8D">
        <w:t>mati</w:t>
      </w:r>
      <w:proofErr w:type="spellEnd"/>
      <w:r w:rsidRPr="00115D8D">
        <w:t xml:space="preserve"> pada </w:t>
      </w:r>
      <w:proofErr w:type="spellStart"/>
      <w:r w:rsidRPr="00115D8D">
        <w:t>iterasi</w:t>
      </w:r>
      <w:proofErr w:type="spellEnd"/>
      <w:r w:rsidRPr="00115D8D">
        <w:t xml:space="preserve"> </w:t>
      </w:r>
      <w:proofErr w:type="spellStart"/>
      <w:r w:rsidRPr="00115D8D">
        <w:t>selanjutnya</w:t>
      </w:r>
      <w:proofErr w:type="spellEnd"/>
      <w:r w:rsidRPr="00115D8D">
        <w:t xml:space="preserve">. </w:t>
      </w:r>
    </w:p>
    <w:p w14:paraId="394EDD17" w14:textId="77777777" w:rsidR="008B7D11" w:rsidRDefault="00115D8D" w:rsidP="00115D8D">
      <w:pPr>
        <w:pStyle w:val="LABDAS11BabIsi"/>
        <w:ind w:firstLine="315"/>
      </w:pPr>
      <w:r w:rsidRPr="00115D8D">
        <w:t xml:space="preserve">Reproduction </w:t>
      </w:r>
      <w:proofErr w:type="spellStart"/>
      <w:r w:rsidRPr="00115D8D">
        <w:t>adalah</w:t>
      </w:r>
      <w:proofErr w:type="spellEnd"/>
      <w:r w:rsidRPr="00115D8D">
        <w:t xml:space="preserve"> </w:t>
      </w:r>
      <w:proofErr w:type="spellStart"/>
      <w:r w:rsidRPr="00115D8D">
        <w:t>ketika</w:t>
      </w:r>
      <w:proofErr w:type="spellEnd"/>
      <w:r w:rsidRPr="00115D8D">
        <w:t xml:space="preserve"> </w:t>
      </w:r>
      <w:proofErr w:type="spellStart"/>
      <w:r w:rsidRPr="00115D8D">
        <w:t>sebuah</w:t>
      </w:r>
      <w:proofErr w:type="spellEnd"/>
      <w:r w:rsidRPr="00115D8D">
        <w:t xml:space="preserve"> </w:t>
      </w:r>
      <w:proofErr w:type="spellStart"/>
      <w:r w:rsidRPr="00115D8D">
        <w:t>sel</w:t>
      </w:r>
      <w:proofErr w:type="spellEnd"/>
      <w:r w:rsidRPr="00115D8D">
        <w:t xml:space="preserve"> </w:t>
      </w:r>
      <w:proofErr w:type="spellStart"/>
      <w:r w:rsidRPr="00115D8D">
        <w:t>mati</w:t>
      </w:r>
      <w:proofErr w:type="spellEnd"/>
      <w:r w:rsidRPr="00115D8D">
        <w:t xml:space="preserve"> </w:t>
      </w:r>
      <w:proofErr w:type="spellStart"/>
      <w:r w:rsidRPr="00115D8D">
        <w:t>memiliki</w:t>
      </w:r>
      <w:proofErr w:type="spellEnd"/>
      <w:r w:rsidRPr="00115D8D">
        <w:t xml:space="preserve"> 3 </w:t>
      </w:r>
      <w:proofErr w:type="spellStart"/>
      <w:r w:rsidRPr="00115D8D">
        <w:t>tetangga</w:t>
      </w:r>
      <w:proofErr w:type="spellEnd"/>
      <w:r w:rsidRPr="00115D8D">
        <w:t xml:space="preserve"> yang </w:t>
      </w:r>
      <w:proofErr w:type="spellStart"/>
      <w:r w:rsidRPr="00115D8D">
        <w:t>hidup</w:t>
      </w:r>
      <w:proofErr w:type="spellEnd"/>
      <w:r w:rsidRPr="00115D8D">
        <w:t xml:space="preserve"> </w:t>
      </w:r>
      <w:proofErr w:type="spellStart"/>
      <w:r w:rsidRPr="00115D8D">
        <w:t>akan</w:t>
      </w:r>
      <w:proofErr w:type="spellEnd"/>
      <w:r w:rsidRPr="00115D8D">
        <w:t xml:space="preserve"> </w:t>
      </w:r>
      <w:proofErr w:type="spellStart"/>
      <w:r w:rsidRPr="00115D8D">
        <w:t>hidup</w:t>
      </w:r>
      <w:proofErr w:type="spellEnd"/>
      <w:r w:rsidRPr="00115D8D">
        <w:t xml:space="preserve"> pada </w:t>
      </w:r>
      <w:proofErr w:type="spellStart"/>
      <w:r w:rsidRPr="00115D8D">
        <w:t>iterasi</w:t>
      </w:r>
      <w:proofErr w:type="spellEnd"/>
      <w:r w:rsidRPr="00115D8D">
        <w:t xml:space="preserve"> </w:t>
      </w:r>
      <w:proofErr w:type="spellStart"/>
      <w:r w:rsidRPr="00115D8D">
        <w:t>selanjutnya</w:t>
      </w:r>
      <w:proofErr w:type="spellEnd"/>
      <w:r w:rsidRPr="00115D8D">
        <w:t xml:space="preserve">. </w:t>
      </w:r>
    </w:p>
    <w:p w14:paraId="4FA225B4" w14:textId="49A63C00" w:rsidR="00115D8D" w:rsidRDefault="00115D8D" w:rsidP="00115D8D">
      <w:pPr>
        <w:pStyle w:val="LABDAS11BabIsi"/>
        <w:ind w:firstLine="315"/>
      </w:pPr>
      <w:proofErr w:type="spellStart"/>
      <w:r w:rsidRPr="00115D8D">
        <w:t>Tetangga</w:t>
      </w:r>
      <w:proofErr w:type="spellEnd"/>
      <w:r w:rsidRPr="00115D8D">
        <w:t xml:space="preserve"> </w:t>
      </w:r>
      <w:proofErr w:type="spellStart"/>
      <w:r w:rsidRPr="00115D8D">
        <w:t>adalah</w:t>
      </w:r>
      <w:proofErr w:type="spellEnd"/>
      <w:r w:rsidRPr="00115D8D">
        <w:t xml:space="preserve"> </w:t>
      </w:r>
      <w:proofErr w:type="spellStart"/>
      <w:r w:rsidRPr="00115D8D">
        <w:t>sel</w:t>
      </w:r>
      <w:proofErr w:type="spellEnd"/>
      <w:r w:rsidRPr="00115D8D">
        <w:t xml:space="preserve"> yang </w:t>
      </w:r>
      <w:proofErr w:type="spellStart"/>
      <w:r w:rsidRPr="00115D8D">
        <w:t>berada</w:t>
      </w:r>
      <w:proofErr w:type="spellEnd"/>
      <w:r w:rsidRPr="00115D8D">
        <w:t xml:space="preserve"> </w:t>
      </w:r>
      <w:proofErr w:type="spellStart"/>
      <w:r w:rsidRPr="00115D8D">
        <w:t>diantara</w:t>
      </w:r>
      <w:proofErr w:type="spellEnd"/>
      <w:r w:rsidRPr="00115D8D">
        <w:t xml:space="preserve"> </w:t>
      </w:r>
      <w:proofErr w:type="spellStart"/>
      <w:r w:rsidRPr="00115D8D">
        <w:t>atas</w:t>
      </w:r>
      <w:proofErr w:type="spellEnd"/>
      <w:r w:rsidRPr="00115D8D">
        <w:t xml:space="preserve">, </w:t>
      </w:r>
      <w:proofErr w:type="spellStart"/>
      <w:r w:rsidRPr="00115D8D">
        <w:t>bawah</w:t>
      </w:r>
      <w:proofErr w:type="spellEnd"/>
      <w:r w:rsidRPr="00115D8D">
        <w:t xml:space="preserve">, </w:t>
      </w:r>
      <w:proofErr w:type="spellStart"/>
      <w:r w:rsidRPr="00115D8D">
        <w:t>kiri</w:t>
      </w:r>
      <w:proofErr w:type="spellEnd"/>
      <w:r w:rsidRPr="00115D8D">
        <w:t xml:space="preserve">, </w:t>
      </w:r>
      <w:proofErr w:type="spellStart"/>
      <w:r w:rsidRPr="00115D8D">
        <w:t>kanan</w:t>
      </w:r>
      <w:proofErr w:type="spellEnd"/>
      <w:r w:rsidRPr="00115D8D">
        <w:t xml:space="preserve">, </w:t>
      </w:r>
      <w:proofErr w:type="spellStart"/>
      <w:r w:rsidRPr="00115D8D">
        <w:t>kiri</w:t>
      </w:r>
      <w:proofErr w:type="spellEnd"/>
      <w:r w:rsidRPr="00115D8D">
        <w:t xml:space="preserve"> </w:t>
      </w:r>
      <w:proofErr w:type="spellStart"/>
      <w:r w:rsidRPr="00115D8D">
        <w:t>atas</w:t>
      </w:r>
      <w:proofErr w:type="spellEnd"/>
      <w:r w:rsidRPr="00115D8D">
        <w:t xml:space="preserve">, </w:t>
      </w:r>
      <w:proofErr w:type="spellStart"/>
      <w:r w:rsidRPr="00115D8D">
        <w:t>kiri</w:t>
      </w:r>
      <w:proofErr w:type="spellEnd"/>
      <w:r w:rsidRPr="00115D8D">
        <w:t xml:space="preserve"> </w:t>
      </w:r>
      <w:proofErr w:type="spellStart"/>
      <w:r w:rsidRPr="00115D8D">
        <w:t>bawah</w:t>
      </w:r>
      <w:proofErr w:type="spellEnd"/>
      <w:r w:rsidRPr="00115D8D">
        <w:t xml:space="preserve">, </w:t>
      </w:r>
      <w:proofErr w:type="spellStart"/>
      <w:r w:rsidRPr="00115D8D">
        <w:t>kanan</w:t>
      </w:r>
      <w:proofErr w:type="spellEnd"/>
      <w:r w:rsidRPr="00115D8D">
        <w:t xml:space="preserve"> </w:t>
      </w:r>
      <w:proofErr w:type="spellStart"/>
      <w:r w:rsidRPr="00115D8D">
        <w:t>atas</w:t>
      </w:r>
      <w:proofErr w:type="spellEnd"/>
      <w:r w:rsidRPr="00115D8D">
        <w:t xml:space="preserve">, </w:t>
      </w:r>
      <w:proofErr w:type="spellStart"/>
      <w:r w:rsidRPr="00115D8D">
        <w:t>kanan</w:t>
      </w:r>
      <w:proofErr w:type="spellEnd"/>
      <w:r w:rsidRPr="00115D8D">
        <w:t xml:space="preserve"> </w:t>
      </w:r>
      <w:proofErr w:type="spellStart"/>
      <w:r w:rsidRPr="00115D8D">
        <w:t>bawah</w:t>
      </w:r>
      <w:proofErr w:type="spellEnd"/>
      <w:r w:rsidRPr="00115D8D">
        <w:t xml:space="preserve"> </w:t>
      </w:r>
      <w:proofErr w:type="spellStart"/>
      <w:r w:rsidRPr="00115D8D">
        <w:t>sel</w:t>
      </w:r>
      <w:proofErr w:type="spellEnd"/>
      <w:r w:rsidRPr="00115D8D">
        <w:t xml:space="preserve"> yang </w:t>
      </w:r>
      <w:proofErr w:type="spellStart"/>
      <w:r w:rsidRPr="00115D8D">
        <w:t>bersangkutan</w:t>
      </w:r>
      <w:proofErr w:type="spellEnd"/>
      <w:r w:rsidRPr="00115D8D">
        <w:t>.</w:t>
      </w:r>
    </w:p>
    <w:p w14:paraId="0958B042" w14:textId="6F1BDCB8" w:rsidR="008B7D11" w:rsidRDefault="008B7D11" w:rsidP="00115D8D">
      <w:pPr>
        <w:pStyle w:val="LABDAS11BabIsi"/>
        <w:ind w:firstLine="315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grid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sel-sel</w:t>
      </w:r>
      <w:proofErr w:type="spellEnd"/>
      <w:r w:rsidR="00CA1CC5">
        <w:t xml:space="preserve"> </w:t>
      </w:r>
      <w:proofErr w:type="spellStart"/>
      <w:r w:rsidR="00CA1CC5">
        <w:t>adalah</w:t>
      </w:r>
      <w:proofErr w:type="spellEnd"/>
      <w:r w:rsidR="00CA1CC5">
        <w:t xml:space="preserve"> </w:t>
      </w:r>
      <w:proofErr w:type="spellStart"/>
      <w:r w:rsidR="00CA1CC5">
        <w:t>gambar</w:t>
      </w:r>
      <w:proofErr w:type="spellEnd"/>
      <w:r w:rsidR="00CA1CC5">
        <w:t xml:space="preserve"> 1.1.</w:t>
      </w:r>
    </w:p>
    <w:p w14:paraId="1AEF71B6" w14:textId="33F8D13C" w:rsidR="00CA1CC5" w:rsidRPr="00115D8D" w:rsidRDefault="00CA1CC5" w:rsidP="00115D8D">
      <w:pPr>
        <w:pStyle w:val="LABDAS11BabIsi"/>
        <w:ind w:firstLine="315"/>
      </w:pPr>
      <w:r w:rsidRPr="00CA1CC5">
        <w:drawing>
          <wp:inline distT="0" distB="0" distL="0" distR="0" wp14:anchorId="6B7FAFE1" wp14:editId="6B311BAB">
            <wp:extent cx="2823845" cy="206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332"/>
                    <a:stretch/>
                  </pic:blipFill>
                  <pic:spPr bwMode="auto">
                    <a:xfrm>
                      <a:off x="0" y="0"/>
                      <a:ext cx="2823845" cy="206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2FC1DD" w14:textId="796DA2B9" w:rsidR="00CA1CC5" w:rsidRDefault="00CA1CC5" w:rsidP="00CA1CC5">
      <w:pPr>
        <w:pStyle w:val="LABDAS13b2BarisKetGambar"/>
        <w:jc w:val="center"/>
      </w:pPr>
      <w:r>
        <w:t xml:space="preserve">Gambar 1.1 </w:t>
      </w:r>
      <w:proofErr w:type="spellStart"/>
      <w:r>
        <w:t>contoh</w:t>
      </w:r>
      <w:proofErr w:type="spellEnd"/>
      <w:r>
        <w:t xml:space="preserve"> grid pada program [1].</w:t>
      </w:r>
    </w:p>
    <w:bookmarkEnd w:id="0"/>
    <w:p w14:paraId="36905DAB" w14:textId="36EF0A4D" w:rsidR="00240A7F" w:rsidRDefault="00CA1CC5" w:rsidP="001637A6">
      <w:pPr>
        <w:pStyle w:val="LABDAS10Bab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12AAB399" w14:textId="0BE0E321" w:rsidR="00CA1CC5" w:rsidRDefault="00CA1CC5" w:rsidP="00CA1CC5">
      <w:pPr>
        <w:pStyle w:val="LABDAS11BabIsi"/>
        <w:ind w:firstLine="426"/>
      </w:pPr>
      <w:r>
        <w:t xml:space="preserve">Dari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berkelompok</w:t>
      </w:r>
      <w:proofErr w:type="spellEnd"/>
      <w:r>
        <w:t>.</w:t>
      </w:r>
    </w:p>
    <w:p w14:paraId="025ACA9E" w14:textId="4A5D4CDA" w:rsidR="00115D8D" w:rsidRDefault="00CA1CC5" w:rsidP="00CA1CC5">
      <w:pPr>
        <w:pStyle w:val="LABDAS11BabIsi"/>
        <w:ind w:firstLine="426"/>
      </w:pP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dan </w:t>
      </w:r>
      <w:proofErr w:type="spellStart"/>
      <w:r>
        <w:t>pemrosesan</w:t>
      </w:r>
      <w:proofErr w:type="spellEnd"/>
      <w:r>
        <w:t xml:space="preserve"> file. Bagian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input user </w:t>
      </w:r>
      <w:proofErr w:type="spellStart"/>
      <w:r>
        <w:t>untuk</w:t>
      </w:r>
      <w:proofErr w:type="spellEnd"/>
      <w:r>
        <w:t xml:space="preserve"> filename dan </w:t>
      </w:r>
      <w:proofErr w:type="spellStart"/>
      <w:r>
        <w:t>memproses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bagian-bagian</w:t>
      </w:r>
      <w:proofErr w:type="spellEnd"/>
      <w:r>
        <w:t xml:space="preserve"> yang lain. 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array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grid </w:t>
      </w:r>
      <w:proofErr w:type="spellStart"/>
      <w:r>
        <w:t>sel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Panjang dan </w:t>
      </w:r>
      <w:proofErr w:type="spellStart"/>
      <w:r>
        <w:t>lebar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grid </w:t>
      </w:r>
      <w:proofErr w:type="spellStart"/>
      <w:r>
        <w:t>tersebut</w:t>
      </w:r>
      <w:proofErr w:type="spellEnd"/>
      <w:r>
        <w:t>.</w:t>
      </w:r>
    </w:p>
    <w:p w14:paraId="785A370F" w14:textId="6DEAC8B9" w:rsidR="009B24F0" w:rsidRDefault="00F60AED" w:rsidP="00CA1CC5">
      <w:pPr>
        <w:pStyle w:val="LABDAS11BabIsi"/>
        <w:ind w:firstLine="426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8383FC2" wp14:editId="5101F4C7">
            <wp:simplePos x="0" y="0"/>
            <wp:positionH relativeFrom="margin">
              <wp:posOffset>3113405</wp:posOffset>
            </wp:positionH>
            <wp:positionV relativeFrom="paragraph">
              <wp:posOffset>117475</wp:posOffset>
            </wp:positionV>
            <wp:extent cx="3171825" cy="7612380"/>
            <wp:effectExtent l="0" t="0" r="9525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761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B24F0">
        <w:t>Kedua</w:t>
      </w:r>
      <w:proofErr w:type="spellEnd"/>
      <w:r w:rsidR="009B24F0">
        <w:t xml:space="preserve"> </w:t>
      </w:r>
      <w:proofErr w:type="spellStart"/>
      <w:r w:rsidR="009B24F0">
        <w:t>adalah</w:t>
      </w:r>
      <w:proofErr w:type="spellEnd"/>
      <w:r w:rsidR="009B24F0">
        <w:t xml:space="preserve"> </w:t>
      </w:r>
      <w:proofErr w:type="spellStart"/>
      <w:r w:rsidR="009B24F0">
        <w:t>operasi</w:t>
      </w:r>
      <w:proofErr w:type="spellEnd"/>
      <w:r w:rsidR="009B24F0">
        <w:t xml:space="preserve"> tick pada </w:t>
      </w:r>
      <w:proofErr w:type="spellStart"/>
      <w:r w:rsidR="009B24F0">
        <w:t>deskripsi</w:t>
      </w:r>
      <w:proofErr w:type="spellEnd"/>
      <w:r w:rsidR="009B24F0">
        <w:t xml:space="preserve"> </w:t>
      </w:r>
      <w:proofErr w:type="spellStart"/>
      <w:r w:rsidR="009B24F0">
        <w:t>masalah</w:t>
      </w:r>
      <w:proofErr w:type="spellEnd"/>
      <w:r w:rsidR="009B24F0">
        <w:t xml:space="preserve">. Tick </w:t>
      </w:r>
      <w:proofErr w:type="spellStart"/>
      <w:r w:rsidR="009B24F0">
        <w:t>mengiterasi</w:t>
      </w:r>
      <w:proofErr w:type="spellEnd"/>
      <w:r w:rsidR="009B24F0">
        <w:t xml:space="preserve"> grid </w:t>
      </w:r>
      <w:proofErr w:type="spellStart"/>
      <w:r w:rsidR="009B24F0">
        <w:t>ke</w:t>
      </w:r>
      <w:proofErr w:type="spellEnd"/>
      <w:r w:rsidR="009B24F0">
        <w:t xml:space="preserve"> </w:t>
      </w:r>
      <w:proofErr w:type="spellStart"/>
      <w:r w:rsidR="009B24F0">
        <w:t>iterasi</w:t>
      </w:r>
      <w:proofErr w:type="spellEnd"/>
      <w:r w:rsidR="009B24F0">
        <w:t xml:space="preserve"> </w:t>
      </w:r>
      <w:proofErr w:type="spellStart"/>
      <w:r w:rsidR="009B24F0">
        <w:t>selanjutnya</w:t>
      </w:r>
      <w:proofErr w:type="spellEnd"/>
      <w:r w:rsidR="009B24F0">
        <w:t xml:space="preserve"> 1 kali. </w:t>
      </w:r>
      <w:proofErr w:type="spellStart"/>
      <w:r w:rsidR="009B24F0">
        <w:t>Dengan</w:t>
      </w:r>
      <w:proofErr w:type="spellEnd"/>
      <w:r w:rsidR="009B24F0">
        <w:t xml:space="preserve"> </w:t>
      </w:r>
      <w:proofErr w:type="spellStart"/>
      <w:r w:rsidR="009B24F0">
        <w:t>itu</w:t>
      </w:r>
      <w:proofErr w:type="spellEnd"/>
      <w:r w:rsidR="009B24F0">
        <w:t xml:space="preserve"> juga </w:t>
      </w:r>
      <w:proofErr w:type="spellStart"/>
      <w:r w:rsidR="009B24F0">
        <w:t>diperlukan</w:t>
      </w:r>
      <w:proofErr w:type="spellEnd"/>
      <w:r w:rsidR="009B24F0">
        <w:t xml:space="preserve"> </w:t>
      </w:r>
      <w:proofErr w:type="spellStart"/>
      <w:r w:rsidR="009B24F0">
        <w:t>fungsi</w:t>
      </w:r>
      <w:proofErr w:type="spellEnd"/>
      <w:r w:rsidR="009B24F0">
        <w:t xml:space="preserve"> print </w:t>
      </w:r>
      <w:proofErr w:type="spellStart"/>
      <w:r w:rsidR="009B24F0">
        <w:t>untuk</w:t>
      </w:r>
      <w:proofErr w:type="spellEnd"/>
      <w:r w:rsidR="009B24F0">
        <w:t xml:space="preserve"> grid </w:t>
      </w:r>
      <w:proofErr w:type="spellStart"/>
      <w:r w:rsidR="009B24F0">
        <w:t>tersebut</w:t>
      </w:r>
      <w:proofErr w:type="spellEnd"/>
      <w:r w:rsidR="009B24F0">
        <w:t>.</w:t>
      </w:r>
    </w:p>
    <w:p w14:paraId="2EF0DA60" w14:textId="5AB113C4" w:rsidR="009B24F0" w:rsidRDefault="009B24F0" w:rsidP="00CA1CC5">
      <w:pPr>
        <w:pStyle w:val="LABDAS11BabIsi"/>
        <w:ind w:firstLine="426"/>
      </w:pPr>
      <w:proofErr w:type="spellStart"/>
      <w:r>
        <w:t>Ketiga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animate, yang </w:t>
      </w:r>
      <w:proofErr w:type="spellStart"/>
      <w:r>
        <w:t>secara</w:t>
      </w:r>
      <w:proofErr w:type="spellEnd"/>
      <w:r w:rsidR="00613918">
        <w:t xml:space="preserve"> </w:t>
      </w:r>
      <w:proofErr w:type="spellStart"/>
      <w:r w:rsidR="00613918">
        <w:t>dasar</w:t>
      </w:r>
      <w:proofErr w:type="spellEnd"/>
      <w:r w:rsidR="00613918">
        <w:t xml:space="preserve"> </w:t>
      </w:r>
      <w:proofErr w:type="spellStart"/>
      <w:r w:rsidR="00613918">
        <w:t>merupakan</w:t>
      </w:r>
      <w:proofErr w:type="spellEnd"/>
      <w:r w:rsidR="00613918">
        <w:t xml:space="preserve"> </w:t>
      </w:r>
      <w:proofErr w:type="spellStart"/>
      <w:r w:rsidR="00613918">
        <w:t>pengulangan</w:t>
      </w:r>
      <w:proofErr w:type="spellEnd"/>
      <w:r w:rsidR="00613918">
        <w:t xml:space="preserve"> tick </w:t>
      </w:r>
      <w:proofErr w:type="spellStart"/>
      <w:r w:rsidR="00613918">
        <w:t>dengan</w:t>
      </w:r>
      <w:proofErr w:type="spellEnd"/>
      <w:r w:rsidR="00613918">
        <w:t xml:space="preserve"> </w:t>
      </w:r>
      <w:proofErr w:type="spellStart"/>
      <w:r w:rsidR="00613918">
        <w:t>fungsi</w:t>
      </w:r>
      <w:proofErr w:type="spellEnd"/>
      <w:r w:rsidR="00613918">
        <w:t xml:space="preserve"> delay. Karena animate </w:t>
      </w:r>
      <w:proofErr w:type="spellStart"/>
      <w:r w:rsidR="00613918">
        <w:t>ini</w:t>
      </w:r>
      <w:proofErr w:type="spellEnd"/>
      <w:r w:rsidR="00613918">
        <w:t xml:space="preserve">, display </w:t>
      </w:r>
      <w:proofErr w:type="spellStart"/>
      <w:r w:rsidR="00613918">
        <w:t>harus</w:t>
      </w:r>
      <w:proofErr w:type="spellEnd"/>
      <w:r w:rsidR="00613918">
        <w:t xml:space="preserve"> </w:t>
      </w:r>
      <w:proofErr w:type="spellStart"/>
      <w:r w:rsidR="00613918">
        <w:t>dengan</w:t>
      </w:r>
      <w:proofErr w:type="spellEnd"/>
      <w:r w:rsidR="00613918">
        <w:t xml:space="preserve"> </w:t>
      </w:r>
      <w:proofErr w:type="spellStart"/>
      <w:r w:rsidR="00613918">
        <w:t>konsisten</w:t>
      </w:r>
      <w:proofErr w:type="spellEnd"/>
      <w:r w:rsidR="00613918">
        <w:t xml:space="preserve"> </w:t>
      </w:r>
      <w:proofErr w:type="spellStart"/>
      <w:r w:rsidR="00613918">
        <w:t>menampilkan</w:t>
      </w:r>
      <w:proofErr w:type="spellEnd"/>
      <w:r w:rsidR="00613918">
        <w:t xml:space="preserve"> grid di </w:t>
      </w:r>
      <w:proofErr w:type="spellStart"/>
      <w:r w:rsidR="00613918">
        <w:t>tempat</w:t>
      </w:r>
      <w:proofErr w:type="spellEnd"/>
      <w:r w:rsidR="00613918">
        <w:t xml:space="preserve"> yang </w:t>
      </w:r>
      <w:proofErr w:type="spellStart"/>
      <w:r w:rsidR="00613918">
        <w:t>sama</w:t>
      </w:r>
      <w:proofErr w:type="spellEnd"/>
      <w:r w:rsidR="00613918">
        <w:t xml:space="preserve"> </w:t>
      </w:r>
      <w:proofErr w:type="spellStart"/>
      <w:r w:rsidR="00613918">
        <w:t>sehingga</w:t>
      </w:r>
      <w:proofErr w:type="spellEnd"/>
      <w:r w:rsidR="00613918">
        <w:t xml:space="preserve"> </w:t>
      </w:r>
      <w:proofErr w:type="spellStart"/>
      <w:r w:rsidR="00613918">
        <w:t>terlihat</w:t>
      </w:r>
      <w:proofErr w:type="spellEnd"/>
      <w:r w:rsidR="00613918">
        <w:t xml:space="preserve"> </w:t>
      </w:r>
      <w:proofErr w:type="spellStart"/>
      <w:r w:rsidR="00613918">
        <w:t>bagus</w:t>
      </w:r>
      <w:proofErr w:type="spellEnd"/>
      <w:r w:rsidR="00613918">
        <w:t>.</w:t>
      </w:r>
    </w:p>
    <w:p w14:paraId="228C085B" w14:textId="6DDEB377" w:rsidR="00613918" w:rsidRDefault="00613918" w:rsidP="00CA1CC5">
      <w:pPr>
        <w:pStyle w:val="LABDAS11BabIsi"/>
        <w:ind w:firstLine="426"/>
      </w:pPr>
      <w:proofErr w:type="spellStart"/>
      <w:r>
        <w:t>Keempat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main file </w:t>
      </w:r>
      <w:proofErr w:type="spellStart"/>
      <w:r>
        <w:t>atau</w:t>
      </w:r>
      <w:proofErr w:type="spellEnd"/>
      <w:r>
        <w:t xml:space="preserve"> program </w:t>
      </w:r>
      <w:proofErr w:type="spellStart"/>
      <w:r>
        <w:t>utama</w:t>
      </w:r>
      <w:proofErr w:type="spellEnd"/>
      <w:r>
        <w:t xml:space="preserve">, yang </w:t>
      </w:r>
      <w:proofErr w:type="spellStart"/>
      <w:r>
        <w:t>menyatukan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file </w:t>
      </w:r>
      <w:proofErr w:type="spellStart"/>
      <w:r>
        <w:t>atau</w:t>
      </w:r>
      <w:proofErr w:type="spellEnd"/>
      <w:r>
        <w:t xml:space="preserve"> function yang </w:t>
      </w:r>
      <w:proofErr w:type="spellStart"/>
      <w:r>
        <w:t>ada</w:t>
      </w:r>
      <w:proofErr w:type="spellEnd"/>
      <w:r>
        <w:t xml:space="preserve"> dan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program.</w:t>
      </w:r>
    </w:p>
    <w:p w14:paraId="7BC7B00A" w14:textId="2E834216" w:rsidR="00115D8D" w:rsidRDefault="00613918" w:rsidP="00613918">
      <w:pPr>
        <w:pStyle w:val="LABDAS11BabIsi"/>
        <w:ind w:firstLine="426"/>
      </w:pPr>
      <w:r>
        <w:t xml:space="preserve">Karena </w:t>
      </w:r>
      <w:proofErr w:type="spellStart"/>
      <w:r>
        <w:t>itu</w:t>
      </w:r>
      <w:proofErr w:type="spellEnd"/>
      <w:r>
        <w:t xml:space="preserve">, function di file </w:t>
      </w:r>
      <w:proofErr w:type="spellStart"/>
      <w:proofErr w:type="gramStart"/>
      <w:r>
        <w:t>eksternal</w:t>
      </w:r>
      <w:proofErr w:type="spellEnd"/>
      <w:r>
        <w:t xml:space="preserve">  </w:t>
      </w:r>
      <w:proofErr w:type="spellStart"/>
      <w:r>
        <w:t>kemungkinan</w:t>
      </w:r>
      <w:proofErr w:type="spellEnd"/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>.</w:t>
      </w:r>
    </w:p>
    <w:p w14:paraId="7D34E842" w14:textId="3227B992" w:rsidR="002E3576" w:rsidRDefault="00613918" w:rsidP="001637A6">
      <w:pPr>
        <w:pStyle w:val="LABDAS10Bab"/>
      </w:pPr>
      <w:r>
        <w:t xml:space="preserve">Flowchart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usulan</w:t>
      </w:r>
      <w:proofErr w:type="spellEnd"/>
    </w:p>
    <w:p w14:paraId="4C8B3EB3" w14:textId="3E3D9C8D" w:rsidR="00613918" w:rsidRDefault="00F60AED" w:rsidP="00613918">
      <w:pPr>
        <w:pStyle w:val="LABDAS11BabIsi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1AD3CB7" wp14:editId="797D2E66">
            <wp:simplePos x="0" y="0"/>
            <wp:positionH relativeFrom="column">
              <wp:align>right</wp:align>
            </wp:positionH>
            <wp:positionV relativeFrom="paragraph">
              <wp:posOffset>516890</wp:posOffset>
            </wp:positionV>
            <wp:extent cx="2695575" cy="5426075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542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Flowchart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di </w:t>
      </w:r>
      <w:proofErr w:type="spellStart"/>
      <w:r>
        <w:t>gambar</w:t>
      </w:r>
      <w:proofErr w:type="spellEnd"/>
      <w:r>
        <w:t xml:space="preserve"> 3.1 </w:t>
      </w:r>
      <w:proofErr w:type="spellStart"/>
      <w:r>
        <w:t>sampai</w:t>
      </w:r>
      <w:proofErr w:type="spellEnd"/>
      <w:r>
        <w:t xml:space="preserve"> 3.7</w:t>
      </w:r>
    </w:p>
    <w:p w14:paraId="46C71B21" w14:textId="5A5FFA4D" w:rsidR="00F60AED" w:rsidRDefault="00F60AED" w:rsidP="00F60AED">
      <w:pPr>
        <w:pStyle w:val="LABDAS13b2BarisKetGambar"/>
      </w:pPr>
      <w:r>
        <w:t xml:space="preserve">Gambar 3.1 Flowchart </w:t>
      </w:r>
      <w:proofErr w:type="spellStart"/>
      <w:r>
        <w:t>untuk</w:t>
      </w:r>
      <w:proofErr w:type="spellEnd"/>
      <w:r>
        <w:t xml:space="preserve"> function input file</w:t>
      </w:r>
    </w:p>
    <w:p w14:paraId="40A048DB" w14:textId="6C78A5BD" w:rsidR="00F60AED" w:rsidRDefault="00F60AED" w:rsidP="00F60AED">
      <w:pPr>
        <w:pStyle w:val="LABDAS13b2BarisKetGambar"/>
      </w:pPr>
      <w:r>
        <w:t xml:space="preserve">Gambar 3.2 Flowchart </w:t>
      </w:r>
      <w:proofErr w:type="spellStart"/>
      <w:r>
        <w:t>untuk</w:t>
      </w:r>
      <w:proofErr w:type="spellEnd"/>
      <w:r>
        <w:t xml:space="preserve"> main file</w:t>
      </w:r>
    </w:p>
    <w:p w14:paraId="545BABF9" w14:textId="6EB050A9" w:rsidR="00F60AED" w:rsidRDefault="00F60AED" w:rsidP="00613918">
      <w:pPr>
        <w:pStyle w:val="LABDAS11BabIsi"/>
      </w:pPr>
    </w:p>
    <w:p w14:paraId="16B03110" w14:textId="6B378C3A" w:rsidR="00F60AED" w:rsidRDefault="00F60AED" w:rsidP="00F60AED">
      <w:pPr>
        <w:pStyle w:val="LABDAS13b2BarisKetGambar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FFB984A" wp14:editId="4EC48D59">
            <wp:simplePos x="0" y="0"/>
            <wp:positionH relativeFrom="column">
              <wp:posOffset>52070</wp:posOffset>
            </wp:positionH>
            <wp:positionV relativeFrom="paragraph">
              <wp:posOffset>5318125</wp:posOffset>
            </wp:positionV>
            <wp:extent cx="2857500" cy="292417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Gambar 3.3 Flowchart </w:t>
      </w:r>
      <w:proofErr w:type="spellStart"/>
      <w:r>
        <w:t>untuk</w:t>
      </w:r>
      <w:proofErr w:type="spellEnd"/>
      <w:r>
        <w:t xml:space="preserve"> print grid</w:t>
      </w:r>
    </w:p>
    <w:p w14:paraId="21CA6B2D" w14:textId="4DF1F1F0" w:rsidR="00F60AED" w:rsidRDefault="00F60AED" w:rsidP="00F60AED">
      <w:pPr>
        <w:pStyle w:val="LABDAS13b2BarisKetGambar"/>
      </w:pPr>
      <w:r>
        <w:t xml:space="preserve">Gambar 3.4 Flowchart </w:t>
      </w:r>
      <w:proofErr w:type="spellStart"/>
      <w:r>
        <w:t>untuk</w:t>
      </w:r>
      <w:proofErr w:type="spellEnd"/>
      <w:r>
        <w:t xml:space="preserve"> tick</w:t>
      </w:r>
    </w:p>
    <w:p w14:paraId="25032B47" w14:textId="77777777" w:rsidR="00F60AED" w:rsidRDefault="00F60AED" w:rsidP="00613918">
      <w:pPr>
        <w:pStyle w:val="LABDAS11BabIsi"/>
      </w:pPr>
    </w:p>
    <w:p w14:paraId="62C6D067" w14:textId="6C37A7D2" w:rsidR="00F60AED" w:rsidRDefault="00F60AED" w:rsidP="00613918">
      <w:pPr>
        <w:pStyle w:val="LABDAS11BabIsi"/>
      </w:pPr>
    </w:p>
    <w:p w14:paraId="3497AA1F" w14:textId="318250C7" w:rsidR="00F60AED" w:rsidRDefault="00F60AED" w:rsidP="00613918">
      <w:pPr>
        <w:pStyle w:val="LABDAS11BabIsi"/>
      </w:pPr>
    </w:p>
    <w:p w14:paraId="1F94F9E2" w14:textId="2966A01E" w:rsidR="00F60AED" w:rsidRDefault="00F4085F" w:rsidP="00F4085F">
      <w:pPr>
        <w:pStyle w:val="LABDAS13b2BarisKetGamba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33DB395" wp14:editId="2756B85B">
            <wp:simplePos x="0" y="0"/>
            <wp:positionH relativeFrom="column">
              <wp:align>left</wp:align>
            </wp:positionH>
            <wp:positionV relativeFrom="paragraph">
              <wp:posOffset>3336925</wp:posOffset>
            </wp:positionV>
            <wp:extent cx="2647950" cy="34290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0AED">
        <w:rPr>
          <w:noProof/>
        </w:rPr>
        <w:drawing>
          <wp:anchor distT="0" distB="0" distL="114300" distR="114300" simplePos="0" relativeHeight="251663360" behindDoc="0" locked="0" layoutInCell="1" allowOverlap="1" wp14:anchorId="7B433539" wp14:editId="64A0C204">
            <wp:simplePos x="0" y="0"/>
            <wp:positionH relativeFrom="column">
              <wp:posOffset>3133725</wp:posOffset>
            </wp:positionH>
            <wp:positionV relativeFrom="paragraph">
              <wp:posOffset>-1264285</wp:posOffset>
            </wp:positionV>
            <wp:extent cx="2466975" cy="2867025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60AED">
        <w:rPr>
          <w:noProof/>
        </w:rPr>
        <w:drawing>
          <wp:anchor distT="0" distB="0" distL="114300" distR="114300" simplePos="0" relativeHeight="251661312" behindDoc="1" locked="0" layoutInCell="1" allowOverlap="1" wp14:anchorId="145D96E1" wp14:editId="54F26E8A">
            <wp:simplePos x="0" y="0"/>
            <wp:positionH relativeFrom="margin">
              <wp:align>left</wp:align>
            </wp:positionH>
            <wp:positionV relativeFrom="paragraph">
              <wp:posOffset>-1264285</wp:posOffset>
            </wp:positionV>
            <wp:extent cx="2857500" cy="50482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Gambar 3.5 Flowchart </w:t>
      </w:r>
      <w:proofErr w:type="spellStart"/>
      <w:r>
        <w:t>untuk</w:t>
      </w:r>
      <w:proofErr w:type="spellEnd"/>
      <w:r>
        <w:t xml:space="preserve"> function </w:t>
      </w:r>
      <w:proofErr w:type="spellStart"/>
      <w:proofErr w:type="gramStart"/>
      <w:r>
        <w:t>delay,referensi</w:t>
      </w:r>
      <w:proofErr w:type="spellEnd"/>
      <w:proofErr w:type="gramEnd"/>
      <w:r>
        <w:t xml:space="preserve"> </w:t>
      </w:r>
      <w:proofErr w:type="spellStart"/>
      <w:r>
        <w:t>diambil</w:t>
      </w:r>
      <w:proofErr w:type="spellEnd"/>
      <w:r>
        <w:t xml:space="preserve"> di [2].</w:t>
      </w:r>
    </w:p>
    <w:p w14:paraId="756B55E6" w14:textId="504AD94C" w:rsidR="00F60AED" w:rsidRDefault="00F4085F" w:rsidP="00F4085F">
      <w:pPr>
        <w:pStyle w:val="LABDAS13b2BarisKetGambar"/>
      </w:pPr>
      <w:r>
        <w:t xml:space="preserve">Gambar 3.6 Flowchart </w:t>
      </w:r>
      <w:proofErr w:type="spellStart"/>
      <w:r>
        <w:t>untuk</w:t>
      </w:r>
      <w:proofErr w:type="spellEnd"/>
      <w:r>
        <w:t xml:space="preserve"> function animate</w:t>
      </w:r>
    </w:p>
    <w:p w14:paraId="5DDD0178" w14:textId="77777777" w:rsidR="00F60AED" w:rsidRDefault="00F60AED" w:rsidP="00613918">
      <w:pPr>
        <w:pStyle w:val="LABDAS11BabIsi"/>
      </w:pPr>
    </w:p>
    <w:p w14:paraId="672FEA49" w14:textId="5E92FA13" w:rsidR="00F60AED" w:rsidRDefault="00F60AED" w:rsidP="00613918">
      <w:pPr>
        <w:pStyle w:val="LABDAS11BabIsi"/>
      </w:pPr>
    </w:p>
    <w:p w14:paraId="7726DF8E" w14:textId="58CF1A71" w:rsidR="00F60AED" w:rsidRDefault="00F60AED" w:rsidP="00613918">
      <w:pPr>
        <w:pStyle w:val="LABDAS11BabIsi"/>
      </w:pPr>
    </w:p>
    <w:p w14:paraId="2B151E61" w14:textId="65BD1E97" w:rsidR="00F60AED" w:rsidRDefault="00F60AED" w:rsidP="00613918">
      <w:pPr>
        <w:pStyle w:val="LABDAS11BabIsi"/>
      </w:pPr>
    </w:p>
    <w:p w14:paraId="4C4DB10A" w14:textId="1DA60F04" w:rsidR="00F60AED" w:rsidRDefault="00F60AED" w:rsidP="00613918">
      <w:pPr>
        <w:pStyle w:val="LABDAS11BabIsi"/>
      </w:pPr>
    </w:p>
    <w:p w14:paraId="64AE1C53" w14:textId="2940AB09" w:rsidR="00F60AED" w:rsidRDefault="00F60AED" w:rsidP="00613918">
      <w:pPr>
        <w:pStyle w:val="LABDAS11BabIsi"/>
      </w:pPr>
    </w:p>
    <w:p w14:paraId="32F3DC47" w14:textId="5056649C" w:rsidR="00F60AED" w:rsidRDefault="00F60AED" w:rsidP="00613918">
      <w:pPr>
        <w:pStyle w:val="LABDAS11BabIsi"/>
      </w:pPr>
    </w:p>
    <w:p w14:paraId="1D5EA631" w14:textId="3A7FFF96" w:rsidR="00F60AED" w:rsidRDefault="00F60AED" w:rsidP="00613918">
      <w:pPr>
        <w:pStyle w:val="LABDAS11BabIsi"/>
      </w:pPr>
    </w:p>
    <w:p w14:paraId="35F0DE2E" w14:textId="74885C3B" w:rsidR="00F60AED" w:rsidRDefault="00F60AED" w:rsidP="00613918">
      <w:pPr>
        <w:pStyle w:val="LABDAS11BabIsi"/>
      </w:pPr>
    </w:p>
    <w:p w14:paraId="2E473540" w14:textId="7BFB5FB5" w:rsidR="00F60AED" w:rsidRDefault="00F4085F" w:rsidP="00F4085F">
      <w:pPr>
        <w:pStyle w:val="LABDAS13b2BarisKetGambar"/>
      </w:pPr>
      <w:r>
        <w:lastRenderedPageBreak/>
        <w:t xml:space="preserve">Gambar 3.7 Flowchart </w:t>
      </w:r>
      <w:proofErr w:type="spellStart"/>
      <w:r>
        <w:t>untuk</w:t>
      </w:r>
      <w:proofErr w:type="spellEnd"/>
      <w:r>
        <w:t xml:space="preserve"> function </w:t>
      </w:r>
      <w:proofErr w:type="spellStart"/>
      <w:r>
        <w:t>check_cell</w:t>
      </w:r>
      <w:proofErr w:type="spellEnd"/>
    </w:p>
    <w:p w14:paraId="0024D44D" w14:textId="2B736C4F" w:rsidR="00F4085F" w:rsidRDefault="00F4085F" w:rsidP="00F4085F">
      <w:pPr>
        <w:pStyle w:val="LABDAS11BabIsi"/>
        <w:rPr>
          <w:lang w:val="en-US"/>
        </w:rPr>
      </w:pPr>
    </w:p>
    <w:p w14:paraId="173CB9E3" w14:textId="6EAF7DF3" w:rsidR="00F4085F" w:rsidRDefault="00F4085F" w:rsidP="00F4085F">
      <w:pPr>
        <w:pStyle w:val="LABDAS11BabIsi"/>
        <w:rPr>
          <w:lang w:val="en-US"/>
        </w:rPr>
      </w:pPr>
    </w:p>
    <w:p w14:paraId="6ECA60F4" w14:textId="6C47705B" w:rsidR="00F4085F" w:rsidRDefault="00F4085F" w:rsidP="00F4085F">
      <w:pPr>
        <w:pStyle w:val="LABDAS11BabIsi"/>
        <w:rPr>
          <w:lang w:val="en-US"/>
        </w:rPr>
      </w:pPr>
    </w:p>
    <w:p w14:paraId="58B6754B" w14:textId="1A30AB92" w:rsidR="00F4085F" w:rsidRDefault="00F4085F" w:rsidP="00F4085F">
      <w:pPr>
        <w:pStyle w:val="LABDAS11BabIsi"/>
        <w:rPr>
          <w:lang w:val="en-US"/>
        </w:rPr>
      </w:pPr>
    </w:p>
    <w:p w14:paraId="2DA96C7C" w14:textId="042A5D86" w:rsidR="00F4085F" w:rsidRPr="00F4085F" w:rsidRDefault="00F4085F" w:rsidP="00F4085F">
      <w:pPr>
        <w:pStyle w:val="LABDAS10Bab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11D09D6" wp14:editId="4BF713A0">
            <wp:simplePos x="0" y="0"/>
            <wp:positionH relativeFrom="margin">
              <wp:align>left</wp:align>
            </wp:positionH>
            <wp:positionV relativeFrom="paragraph">
              <wp:posOffset>-1200785</wp:posOffset>
            </wp:positionV>
            <wp:extent cx="2857500" cy="802005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02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A565A7">
        <w:rPr>
          <w:lang w:val="en-US"/>
        </w:rPr>
        <w:t>Rencana</w:t>
      </w:r>
      <w:proofErr w:type="spellEnd"/>
      <w:r w:rsidR="00A565A7">
        <w:rPr>
          <w:lang w:val="en-US"/>
        </w:rPr>
        <w:t xml:space="preserve"> </w:t>
      </w:r>
      <w:proofErr w:type="spellStart"/>
      <w:r>
        <w:rPr>
          <w:lang w:val="en-US"/>
        </w:rPr>
        <w:t>Pembagian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dan Kode</w:t>
      </w:r>
    </w:p>
    <w:tbl>
      <w:tblPr>
        <w:tblStyle w:val="TableList1"/>
        <w:tblW w:w="5818" w:type="pct"/>
        <w:tblLook w:val="01E0" w:firstRow="1" w:lastRow="1" w:firstColumn="1" w:lastColumn="1" w:noHBand="0" w:noVBand="0"/>
      </w:tblPr>
      <w:tblGrid>
        <w:gridCol w:w="1325"/>
        <w:gridCol w:w="1972"/>
        <w:gridCol w:w="1066"/>
        <w:gridCol w:w="222"/>
        <w:gridCol w:w="641"/>
      </w:tblGrid>
      <w:tr w:rsidR="003500BC" w:rsidRPr="00B23D50" w14:paraId="18ABEEBE" w14:textId="77777777" w:rsidTr="00350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tcW w:w="699" w:type="pct"/>
          </w:tcPr>
          <w:p w14:paraId="22B18ABA" w14:textId="19A0DAAE" w:rsidR="00F4085F" w:rsidRPr="00F4085F" w:rsidRDefault="003500BC" w:rsidP="008E18AB">
            <w:pPr>
              <w:pStyle w:val="LABDAS14bTabelIsi"/>
              <w:rPr>
                <w:b/>
                <w:bCs/>
                <w:i w:val="0"/>
                <w:iCs w:val="0"/>
                <w:color w:val="auto"/>
              </w:rPr>
            </w:pPr>
            <w:r>
              <w:rPr>
                <w:b/>
                <w:bCs/>
                <w:i w:val="0"/>
                <w:iCs w:val="0"/>
                <w:color w:val="auto"/>
                <w:lang w:val="en-US"/>
              </w:rPr>
              <w:t>Functions</w:t>
            </w:r>
          </w:p>
        </w:tc>
        <w:tc>
          <w:tcPr>
            <w:tcW w:w="2277" w:type="pct"/>
          </w:tcPr>
          <w:p w14:paraId="1023CE13" w14:textId="3EB4A3F2" w:rsidR="00F4085F" w:rsidRPr="003500BC" w:rsidRDefault="003500BC" w:rsidP="008E18AB">
            <w:pPr>
              <w:pStyle w:val="LABDAS14bTabelIsi"/>
              <w:rPr>
                <w:b/>
                <w:bCs/>
                <w:i w:val="0"/>
                <w:iCs w:val="0"/>
                <w:color w:val="auto"/>
                <w:lang w:val="en-US"/>
              </w:rPr>
            </w:pPr>
            <w:r>
              <w:rPr>
                <w:b/>
                <w:bCs/>
                <w:i w:val="0"/>
                <w:iCs w:val="0"/>
                <w:color w:val="auto"/>
                <w:lang w:val="en-US"/>
              </w:rPr>
              <w:t>File</w:t>
            </w:r>
          </w:p>
        </w:tc>
        <w:tc>
          <w:tcPr>
            <w:tcW w:w="552" w:type="pct"/>
          </w:tcPr>
          <w:p w14:paraId="0E59B6C8" w14:textId="34ECC570" w:rsidR="00F4085F" w:rsidRPr="003500BC" w:rsidRDefault="003500BC" w:rsidP="008E18AB">
            <w:pPr>
              <w:pStyle w:val="LABDAS14bTabelIsi"/>
              <w:rPr>
                <w:b/>
                <w:bCs/>
                <w:i w:val="0"/>
                <w:iCs w:val="0"/>
                <w:color w:val="auto"/>
                <w:lang w:val="en-US"/>
              </w:rPr>
            </w:pPr>
            <w:proofErr w:type="spellStart"/>
            <w:r>
              <w:rPr>
                <w:b/>
                <w:bCs/>
                <w:i w:val="0"/>
                <w:iCs w:val="0"/>
                <w:color w:val="auto"/>
                <w:lang w:val="en-US"/>
              </w:rPr>
              <w:t>Progammter</w:t>
            </w:r>
            <w:proofErr w:type="spellEnd"/>
          </w:p>
        </w:tc>
        <w:tc>
          <w:tcPr>
            <w:tcW w:w="1471" w:type="pct"/>
            <w:gridSpan w:val="2"/>
          </w:tcPr>
          <w:p w14:paraId="22C5C890" w14:textId="4BE75AFF" w:rsidR="00F4085F" w:rsidRPr="003500BC" w:rsidRDefault="003500BC" w:rsidP="008E18AB">
            <w:pPr>
              <w:pStyle w:val="LABDAS14bTabelIsi"/>
              <w:rPr>
                <w:b/>
                <w:bCs/>
                <w:i w:val="0"/>
                <w:iCs w:val="0"/>
                <w:color w:val="auto"/>
                <w:lang w:val="en-US"/>
              </w:rPr>
            </w:pPr>
            <w:r>
              <w:rPr>
                <w:b/>
                <w:bCs/>
                <w:i w:val="0"/>
                <w:iCs w:val="0"/>
                <w:color w:val="auto"/>
                <w:lang w:val="en-US"/>
              </w:rPr>
              <w:t>Tester</w:t>
            </w:r>
          </w:p>
        </w:tc>
      </w:tr>
      <w:tr w:rsidR="003500BC" w:rsidRPr="00B23D50" w14:paraId="2E5D901B" w14:textId="77777777" w:rsidTr="00350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tcW w:w="699" w:type="pct"/>
          </w:tcPr>
          <w:p w14:paraId="19C75A76" w14:textId="026DE56C" w:rsidR="00F4085F" w:rsidRPr="003500BC" w:rsidRDefault="003500BC" w:rsidP="008E18AB">
            <w:pPr>
              <w:pStyle w:val="LABDAS14bTabelIsi"/>
              <w:rPr>
                <w:lang w:val="en-US"/>
              </w:rPr>
            </w:pPr>
            <w:r w:rsidRPr="003500BC">
              <w:rPr>
                <w:lang w:val="en-US"/>
              </w:rPr>
              <w:t xml:space="preserve">External file handler / </w:t>
            </w:r>
            <w:proofErr w:type="spellStart"/>
            <w:r w:rsidRPr="003500BC">
              <w:rPr>
                <w:lang w:val="en-US"/>
              </w:rPr>
              <w:t>read_</w:t>
            </w:r>
            <w:proofErr w:type="gramStart"/>
            <w:r w:rsidRPr="003500BC">
              <w:rPr>
                <w:lang w:val="en-US"/>
              </w:rPr>
              <w:t>inputFile</w:t>
            </w:r>
            <w:proofErr w:type="spellEnd"/>
            <w:r w:rsidRPr="003500BC">
              <w:rPr>
                <w:lang w:val="en-US"/>
              </w:rPr>
              <w:t>(</w:t>
            </w:r>
            <w:proofErr w:type="gramEnd"/>
            <w:r w:rsidRPr="003500BC">
              <w:rPr>
                <w:lang w:val="en-US"/>
              </w:rPr>
              <w:t>)</w:t>
            </w:r>
          </w:p>
        </w:tc>
        <w:tc>
          <w:tcPr>
            <w:tcW w:w="2277" w:type="pct"/>
          </w:tcPr>
          <w:p w14:paraId="18628C50" w14:textId="2012389A" w:rsidR="00F4085F" w:rsidRPr="003500BC" w:rsidRDefault="003500BC" w:rsidP="008E18AB">
            <w:pPr>
              <w:pStyle w:val="LABDAS14bTabelIsi"/>
              <w:rPr>
                <w:lang w:val="en-US"/>
              </w:rPr>
            </w:pPr>
            <w:proofErr w:type="spellStart"/>
            <w:r w:rsidRPr="003500BC">
              <w:rPr>
                <w:lang w:val="en-US"/>
              </w:rPr>
              <w:t>functions_eka.c</w:t>
            </w:r>
            <w:proofErr w:type="spellEnd"/>
          </w:p>
          <w:p w14:paraId="7612415C" w14:textId="004DFFE8" w:rsidR="003500BC" w:rsidRPr="003500BC" w:rsidRDefault="003500BC" w:rsidP="008E18AB">
            <w:pPr>
              <w:pStyle w:val="LABDAS14bTabelIsi"/>
              <w:rPr>
                <w:lang w:val="en-US"/>
              </w:rPr>
            </w:pPr>
            <w:proofErr w:type="spellStart"/>
            <w:r w:rsidRPr="003500BC">
              <w:rPr>
                <w:lang w:val="en-US"/>
              </w:rPr>
              <w:t>functions_eka.h</w:t>
            </w:r>
            <w:proofErr w:type="spellEnd"/>
          </w:p>
          <w:p w14:paraId="0FE62009" w14:textId="7BC38F6F" w:rsidR="003500BC" w:rsidRPr="003500BC" w:rsidRDefault="003500BC" w:rsidP="008E18AB">
            <w:pPr>
              <w:pStyle w:val="LABDAS14bTabelIsi"/>
              <w:rPr>
                <w:lang w:val="en-US"/>
              </w:rPr>
            </w:pPr>
          </w:p>
        </w:tc>
        <w:tc>
          <w:tcPr>
            <w:tcW w:w="552" w:type="pct"/>
          </w:tcPr>
          <w:p w14:paraId="0A67B178" w14:textId="4E264C70" w:rsidR="00F4085F" w:rsidRPr="003500BC" w:rsidRDefault="003500BC" w:rsidP="008E18AB">
            <w:pPr>
              <w:pStyle w:val="LABDAS14bTabelIsi"/>
              <w:rPr>
                <w:lang w:val="en-US"/>
              </w:rPr>
            </w:pPr>
            <w:r w:rsidRPr="003500BC">
              <w:rPr>
                <w:lang w:val="en-US"/>
              </w:rPr>
              <w:t>Eka</w:t>
            </w:r>
          </w:p>
        </w:tc>
        <w:tc>
          <w:tcPr>
            <w:tcW w:w="444" w:type="pct"/>
          </w:tcPr>
          <w:p w14:paraId="471004E9" w14:textId="435634D6" w:rsidR="00F4085F" w:rsidRPr="003500BC" w:rsidRDefault="00F4085F" w:rsidP="008E18AB">
            <w:pPr>
              <w:pStyle w:val="LABDAS14bTabelIsi"/>
            </w:pPr>
          </w:p>
        </w:tc>
        <w:tc>
          <w:tcPr>
            <w:tcW w:w="1028" w:type="pct"/>
          </w:tcPr>
          <w:p w14:paraId="4C9940F3" w14:textId="68E86519" w:rsidR="00F4085F" w:rsidRPr="00D61324" w:rsidRDefault="00D61324" w:rsidP="00D61324">
            <w:pPr>
              <w:pStyle w:val="LABDAS14bTabelIsi"/>
              <w:jc w:val="left"/>
              <w:rPr>
                <w:lang w:val="en-US"/>
              </w:rPr>
            </w:pPr>
            <w:r>
              <w:rPr>
                <w:lang w:val="en-US"/>
              </w:rPr>
              <w:t>Eka</w:t>
            </w:r>
          </w:p>
        </w:tc>
      </w:tr>
      <w:tr w:rsidR="003500BC" w:rsidRPr="00B23D50" w14:paraId="56B48D55" w14:textId="77777777" w:rsidTr="003500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7"/>
        </w:trPr>
        <w:tc>
          <w:tcPr>
            <w:tcW w:w="699" w:type="pct"/>
          </w:tcPr>
          <w:p w14:paraId="3A91217D" w14:textId="1E0ECBD4" w:rsidR="003500BC" w:rsidRPr="003500BC" w:rsidRDefault="003500BC" w:rsidP="008E18AB">
            <w:pPr>
              <w:pStyle w:val="LABDAS14bTabelIsi"/>
              <w:rPr>
                <w:lang w:val="en-US"/>
              </w:rPr>
            </w:pPr>
            <w:proofErr w:type="spellStart"/>
            <w:r w:rsidRPr="003500BC">
              <w:rPr>
                <w:lang w:val="en-US"/>
              </w:rPr>
              <w:t>check_</w:t>
            </w:r>
            <w:proofErr w:type="gramStart"/>
            <w:r w:rsidRPr="003500BC">
              <w:rPr>
                <w:lang w:val="en-US"/>
              </w:rPr>
              <w:t>cell</w:t>
            </w:r>
            <w:proofErr w:type="spellEnd"/>
            <w:r w:rsidRPr="003500BC">
              <w:rPr>
                <w:lang w:val="en-US"/>
              </w:rPr>
              <w:t>(</w:t>
            </w:r>
            <w:proofErr w:type="gramEnd"/>
            <w:r w:rsidRPr="003500BC">
              <w:rPr>
                <w:lang w:val="en-US"/>
              </w:rPr>
              <w:t>)</w:t>
            </w:r>
          </w:p>
        </w:tc>
        <w:tc>
          <w:tcPr>
            <w:tcW w:w="2277" w:type="pct"/>
          </w:tcPr>
          <w:p w14:paraId="04165EDE" w14:textId="77777777" w:rsidR="003500BC" w:rsidRPr="003500BC" w:rsidRDefault="003500BC" w:rsidP="003500BC">
            <w:pPr>
              <w:pStyle w:val="LABDAS14bTabelIsi"/>
              <w:rPr>
                <w:lang w:val="en-US"/>
              </w:rPr>
            </w:pPr>
            <w:proofErr w:type="spellStart"/>
            <w:r w:rsidRPr="003500BC">
              <w:rPr>
                <w:lang w:val="en-US"/>
              </w:rPr>
              <w:t>functions_eka.c</w:t>
            </w:r>
            <w:proofErr w:type="spellEnd"/>
          </w:p>
          <w:p w14:paraId="694214E8" w14:textId="77777777" w:rsidR="003500BC" w:rsidRPr="003500BC" w:rsidRDefault="003500BC" w:rsidP="003500BC">
            <w:pPr>
              <w:pStyle w:val="LABDAS14bTabelIsi"/>
              <w:rPr>
                <w:lang w:val="en-US"/>
              </w:rPr>
            </w:pPr>
            <w:proofErr w:type="spellStart"/>
            <w:r w:rsidRPr="003500BC">
              <w:rPr>
                <w:lang w:val="en-US"/>
              </w:rPr>
              <w:t>functions_eka.h</w:t>
            </w:r>
            <w:proofErr w:type="spellEnd"/>
          </w:p>
          <w:p w14:paraId="6CBE8DAD" w14:textId="77777777" w:rsidR="003500BC" w:rsidRPr="003500BC" w:rsidRDefault="003500BC" w:rsidP="008E18AB">
            <w:pPr>
              <w:pStyle w:val="LABDAS14bTabelIsi"/>
            </w:pPr>
          </w:p>
        </w:tc>
        <w:tc>
          <w:tcPr>
            <w:tcW w:w="552" w:type="pct"/>
          </w:tcPr>
          <w:p w14:paraId="654E1ACF" w14:textId="0320707E" w:rsidR="003500BC" w:rsidRPr="003500BC" w:rsidRDefault="003500BC" w:rsidP="008E18AB">
            <w:pPr>
              <w:pStyle w:val="LABDAS14bTabelIsi"/>
              <w:rPr>
                <w:lang w:val="en-US"/>
              </w:rPr>
            </w:pPr>
            <w:r w:rsidRPr="003500BC">
              <w:rPr>
                <w:lang w:val="en-US"/>
              </w:rPr>
              <w:t>Eka</w:t>
            </w:r>
          </w:p>
        </w:tc>
        <w:tc>
          <w:tcPr>
            <w:tcW w:w="444" w:type="pct"/>
          </w:tcPr>
          <w:p w14:paraId="006765DF" w14:textId="77777777" w:rsidR="003500BC" w:rsidRPr="003500BC" w:rsidRDefault="003500BC" w:rsidP="008E18AB">
            <w:pPr>
              <w:pStyle w:val="LABDAS14bTabelIsi"/>
            </w:pPr>
          </w:p>
        </w:tc>
        <w:tc>
          <w:tcPr>
            <w:tcW w:w="1028" w:type="pct"/>
          </w:tcPr>
          <w:p w14:paraId="19BBDA5B" w14:textId="41407075" w:rsidR="003500BC" w:rsidRPr="00D61324" w:rsidRDefault="00D61324" w:rsidP="008E18AB">
            <w:pPr>
              <w:pStyle w:val="LABDAS14bTabelIsi"/>
              <w:rPr>
                <w:lang w:val="en-US"/>
              </w:rPr>
            </w:pPr>
            <w:r>
              <w:rPr>
                <w:lang w:val="en-US"/>
              </w:rPr>
              <w:t>Eka</w:t>
            </w:r>
          </w:p>
        </w:tc>
      </w:tr>
      <w:tr w:rsidR="003500BC" w:rsidRPr="00B23D50" w14:paraId="65E6C8C8" w14:textId="77777777" w:rsidTr="00350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tcW w:w="699" w:type="pct"/>
          </w:tcPr>
          <w:p w14:paraId="6C02E425" w14:textId="6A0A8280" w:rsidR="003500BC" w:rsidRPr="003500BC" w:rsidRDefault="003500BC" w:rsidP="008E18AB">
            <w:pPr>
              <w:pStyle w:val="LABDAS14bTabelIsi"/>
              <w:rPr>
                <w:lang w:val="en-US"/>
              </w:rPr>
            </w:pPr>
            <w:proofErr w:type="gramStart"/>
            <w:r w:rsidRPr="003500BC">
              <w:rPr>
                <w:lang w:val="en-US"/>
              </w:rPr>
              <w:t>tick(</w:t>
            </w:r>
            <w:proofErr w:type="gramEnd"/>
            <w:r w:rsidRPr="003500BC">
              <w:rPr>
                <w:lang w:val="en-US"/>
              </w:rPr>
              <w:t>)</w:t>
            </w:r>
          </w:p>
        </w:tc>
        <w:tc>
          <w:tcPr>
            <w:tcW w:w="2277" w:type="pct"/>
          </w:tcPr>
          <w:p w14:paraId="03CBD794" w14:textId="66DFDA10" w:rsidR="003500BC" w:rsidRPr="003500BC" w:rsidRDefault="003500BC" w:rsidP="008E18AB">
            <w:pPr>
              <w:pStyle w:val="LABDAS14bTabelIsi"/>
              <w:rPr>
                <w:lang w:val="en-US"/>
              </w:rPr>
            </w:pPr>
            <w:proofErr w:type="spellStart"/>
            <w:r w:rsidRPr="003500BC">
              <w:rPr>
                <w:lang w:val="en-US"/>
              </w:rPr>
              <w:t>functions_daffa.c</w:t>
            </w:r>
            <w:proofErr w:type="spellEnd"/>
          </w:p>
          <w:p w14:paraId="45F75514" w14:textId="687223A4" w:rsidR="003500BC" w:rsidRPr="003500BC" w:rsidRDefault="003500BC" w:rsidP="008E18AB">
            <w:pPr>
              <w:pStyle w:val="LABDAS14bTabelIsi"/>
              <w:rPr>
                <w:lang w:val="en-US"/>
              </w:rPr>
            </w:pPr>
            <w:proofErr w:type="spellStart"/>
            <w:r w:rsidRPr="003500BC">
              <w:rPr>
                <w:lang w:val="en-US"/>
              </w:rPr>
              <w:t>functions_daffa.h</w:t>
            </w:r>
            <w:proofErr w:type="spellEnd"/>
          </w:p>
        </w:tc>
        <w:tc>
          <w:tcPr>
            <w:tcW w:w="552" w:type="pct"/>
          </w:tcPr>
          <w:p w14:paraId="3C87C100" w14:textId="443C2EB5" w:rsidR="003500BC" w:rsidRPr="003500BC" w:rsidRDefault="003500BC" w:rsidP="008E18AB">
            <w:pPr>
              <w:pStyle w:val="LABDAS14bTabelIsi"/>
              <w:rPr>
                <w:lang w:val="en-US"/>
              </w:rPr>
            </w:pPr>
            <w:proofErr w:type="spellStart"/>
            <w:r w:rsidRPr="003500BC">
              <w:rPr>
                <w:lang w:val="en-US"/>
              </w:rPr>
              <w:t>Daffa</w:t>
            </w:r>
            <w:proofErr w:type="spellEnd"/>
          </w:p>
        </w:tc>
        <w:tc>
          <w:tcPr>
            <w:tcW w:w="444" w:type="pct"/>
          </w:tcPr>
          <w:p w14:paraId="3F03E395" w14:textId="77777777" w:rsidR="003500BC" w:rsidRPr="003500BC" w:rsidRDefault="003500BC" w:rsidP="008E18AB">
            <w:pPr>
              <w:pStyle w:val="LABDAS14bTabelIsi"/>
            </w:pPr>
          </w:p>
        </w:tc>
        <w:tc>
          <w:tcPr>
            <w:tcW w:w="1028" w:type="pct"/>
          </w:tcPr>
          <w:p w14:paraId="133EA904" w14:textId="243BD86F" w:rsidR="003500BC" w:rsidRPr="00D61324" w:rsidRDefault="00D61324" w:rsidP="008E18AB">
            <w:pPr>
              <w:pStyle w:val="LABDAS14bTabelIsi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Daffa</w:t>
            </w:r>
            <w:proofErr w:type="spellEnd"/>
          </w:p>
        </w:tc>
      </w:tr>
      <w:tr w:rsidR="003500BC" w:rsidRPr="00B23D50" w14:paraId="7314D440" w14:textId="77777777" w:rsidTr="003500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7"/>
        </w:trPr>
        <w:tc>
          <w:tcPr>
            <w:tcW w:w="699" w:type="pct"/>
          </w:tcPr>
          <w:p w14:paraId="44AD1F12" w14:textId="3A9934FE" w:rsidR="003500BC" w:rsidRPr="003500BC" w:rsidRDefault="003500BC" w:rsidP="008E18AB">
            <w:pPr>
              <w:pStyle w:val="LABDAS14bTabelIsi"/>
              <w:rPr>
                <w:lang w:val="en-US"/>
              </w:rPr>
            </w:pPr>
            <w:proofErr w:type="spellStart"/>
            <w:r w:rsidRPr="003500BC">
              <w:rPr>
                <w:lang w:val="en-US"/>
              </w:rPr>
              <w:t>print_</w:t>
            </w:r>
            <w:proofErr w:type="gramStart"/>
            <w:r w:rsidRPr="003500BC">
              <w:rPr>
                <w:lang w:val="en-US"/>
              </w:rPr>
              <w:t>grid</w:t>
            </w:r>
            <w:proofErr w:type="spellEnd"/>
            <w:r w:rsidRPr="003500BC">
              <w:rPr>
                <w:lang w:val="en-US"/>
              </w:rPr>
              <w:t>(</w:t>
            </w:r>
            <w:proofErr w:type="gramEnd"/>
            <w:r w:rsidRPr="003500BC">
              <w:rPr>
                <w:lang w:val="en-US"/>
              </w:rPr>
              <w:t>)</w:t>
            </w:r>
          </w:p>
        </w:tc>
        <w:tc>
          <w:tcPr>
            <w:tcW w:w="2277" w:type="pct"/>
          </w:tcPr>
          <w:p w14:paraId="61E2C2AF" w14:textId="6ABF12DD" w:rsidR="003500BC" w:rsidRPr="003500BC" w:rsidRDefault="003500BC" w:rsidP="003500BC">
            <w:pPr>
              <w:pStyle w:val="LABDAS14bTabelIsi"/>
              <w:rPr>
                <w:lang w:val="en-US"/>
              </w:rPr>
            </w:pPr>
            <w:proofErr w:type="spellStart"/>
            <w:r w:rsidRPr="003500BC">
              <w:rPr>
                <w:lang w:val="en-US"/>
              </w:rPr>
              <w:t>f</w:t>
            </w:r>
            <w:r w:rsidRPr="003500BC">
              <w:rPr>
                <w:lang w:val="en-US"/>
              </w:rPr>
              <w:t>unctions_daffa.c</w:t>
            </w:r>
            <w:proofErr w:type="spellEnd"/>
          </w:p>
          <w:p w14:paraId="408DC7BC" w14:textId="21A39516" w:rsidR="003500BC" w:rsidRPr="003500BC" w:rsidRDefault="003500BC" w:rsidP="003500BC">
            <w:pPr>
              <w:pStyle w:val="LABDAS14bTabelIsi"/>
            </w:pPr>
            <w:proofErr w:type="spellStart"/>
            <w:r w:rsidRPr="003500BC">
              <w:rPr>
                <w:lang w:val="en-US"/>
              </w:rPr>
              <w:t>f</w:t>
            </w:r>
            <w:r w:rsidRPr="003500BC">
              <w:rPr>
                <w:lang w:val="en-US"/>
              </w:rPr>
              <w:t>unctions_daffa.h</w:t>
            </w:r>
            <w:proofErr w:type="spellEnd"/>
          </w:p>
        </w:tc>
        <w:tc>
          <w:tcPr>
            <w:tcW w:w="552" w:type="pct"/>
          </w:tcPr>
          <w:p w14:paraId="1A345B1B" w14:textId="4F6EA8BB" w:rsidR="003500BC" w:rsidRPr="003500BC" w:rsidRDefault="003500BC" w:rsidP="008E18AB">
            <w:pPr>
              <w:pStyle w:val="LABDAS14bTabelIsi"/>
              <w:rPr>
                <w:lang w:val="en-US"/>
              </w:rPr>
            </w:pPr>
            <w:proofErr w:type="spellStart"/>
            <w:r w:rsidRPr="003500BC">
              <w:rPr>
                <w:lang w:val="en-US"/>
              </w:rPr>
              <w:t>Daffa</w:t>
            </w:r>
            <w:proofErr w:type="spellEnd"/>
          </w:p>
        </w:tc>
        <w:tc>
          <w:tcPr>
            <w:tcW w:w="444" w:type="pct"/>
          </w:tcPr>
          <w:p w14:paraId="6597CC2F" w14:textId="77777777" w:rsidR="003500BC" w:rsidRPr="003500BC" w:rsidRDefault="003500BC" w:rsidP="008E18AB">
            <w:pPr>
              <w:pStyle w:val="LABDAS14bTabelIsi"/>
            </w:pPr>
          </w:p>
        </w:tc>
        <w:tc>
          <w:tcPr>
            <w:tcW w:w="1028" w:type="pct"/>
          </w:tcPr>
          <w:p w14:paraId="0B811BD1" w14:textId="5ABCC751" w:rsidR="003500BC" w:rsidRPr="00D61324" w:rsidRDefault="00D61324" w:rsidP="008E18AB">
            <w:pPr>
              <w:pStyle w:val="LABDAS14bTabelIsi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Daffa</w:t>
            </w:r>
            <w:proofErr w:type="spellEnd"/>
          </w:p>
        </w:tc>
      </w:tr>
      <w:tr w:rsidR="003500BC" w:rsidRPr="00B23D50" w14:paraId="0A29873A" w14:textId="77777777" w:rsidTr="003500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tcW w:w="699" w:type="pct"/>
          </w:tcPr>
          <w:p w14:paraId="7892315F" w14:textId="4A3318E6" w:rsidR="003500BC" w:rsidRPr="003500BC" w:rsidRDefault="003500BC" w:rsidP="008E18AB">
            <w:pPr>
              <w:pStyle w:val="LABDAS14bTabelIsi"/>
              <w:rPr>
                <w:lang w:val="en-US"/>
              </w:rPr>
            </w:pPr>
            <w:proofErr w:type="gramStart"/>
            <w:r w:rsidRPr="003500BC">
              <w:rPr>
                <w:lang w:val="en-US"/>
              </w:rPr>
              <w:t>Animate(</w:t>
            </w:r>
            <w:proofErr w:type="gramEnd"/>
            <w:r w:rsidRPr="003500BC">
              <w:rPr>
                <w:lang w:val="en-US"/>
              </w:rPr>
              <w:t>)</w:t>
            </w:r>
          </w:p>
        </w:tc>
        <w:tc>
          <w:tcPr>
            <w:tcW w:w="2277" w:type="pct"/>
          </w:tcPr>
          <w:p w14:paraId="2679C2E6" w14:textId="3BF7D9D9" w:rsidR="003500BC" w:rsidRPr="003500BC" w:rsidRDefault="003500BC" w:rsidP="008E18AB">
            <w:pPr>
              <w:pStyle w:val="LABDAS14bTabelIsi"/>
              <w:rPr>
                <w:lang w:val="en-US"/>
              </w:rPr>
            </w:pPr>
            <w:proofErr w:type="spellStart"/>
            <w:r w:rsidRPr="003500BC">
              <w:rPr>
                <w:lang w:val="en-US"/>
              </w:rPr>
              <w:t>functions_cahya.c</w:t>
            </w:r>
            <w:proofErr w:type="spellEnd"/>
          </w:p>
          <w:p w14:paraId="2E6D33BF" w14:textId="71D46CBC" w:rsidR="003500BC" w:rsidRPr="003500BC" w:rsidRDefault="003500BC" w:rsidP="003500BC">
            <w:pPr>
              <w:pStyle w:val="LABDAS14bTabelIsi"/>
              <w:rPr>
                <w:lang w:val="en-US"/>
              </w:rPr>
            </w:pPr>
            <w:proofErr w:type="spellStart"/>
            <w:r w:rsidRPr="003500BC">
              <w:rPr>
                <w:lang w:val="en-US"/>
              </w:rPr>
              <w:t>functions_cahya.</w:t>
            </w:r>
            <w:r w:rsidRPr="003500BC">
              <w:rPr>
                <w:lang w:val="en-US"/>
              </w:rPr>
              <w:t>h</w:t>
            </w:r>
            <w:proofErr w:type="spellEnd"/>
          </w:p>
          <w:p w14:paraId="1B7D1508" w14:textId="318DC2DF" w:rsidR="003500BC" w:rsidRPr="003500BC" w:rsidRDefault="003500BC" w:rsidP="008E18AB">
            <w:pPr>
              <w:pStyle w:val="LABDAS14bTabelIsi"/>
              <w:rPr>
                <w:lang w:val="en-US"/>
              </w:rPr>
            </w:pPr>
          </w:p>
        </w:tc>
        <w:tc>
          <w:tcPr>
            <w:tcW w:w="552" w:type="pct"/>
          </w:tcPr>
          <w:p w14:paraId="289C8FC7" w14:textId="513CC8F4" w:rsidR="003500BC" w:rsidRPr="003500BC" w:rsidRDefault="003500BC" w:rsidP="008E18AB">
            <w:pPr>
              <w:pStyle w:val="LABDAS14bTabelIsi"/>
              <w:rPr>
                <w:lang w:val="en-US"/>
              </w:rPr>
            </w:pPr>
            <w:proofErr w:type="spellStart"/>
            <w:r w:rsidRPr="003500BC">
              <w:rPr>
                <w:lang w:val="en-US"/>
              </w:rPr>
              <w:t>Cahya</w:t>
            </w:r>
            <w:proofErr w:type="spellEnd"/>
          </w:p>
        </w:tc>
        <w:tc>
          <w:tcPr>
            <w:tcW w:w="444" w:type="pct"/>
          </w:tcPr>
          <w:p w14:paraId="19447DCB" w14:textId="77777777" w:rsidR="003500BC" w:rsidRPr="003500BC" w:rsidRDefault="003500BC" w:rsidP="008E18AB">
            <w:pPr>
              <w:pStyle w:val="LABDAS14bTabelIsi"/>
            </w:pPr>
          </w:p>
        </w:tc>
        <w:tc>
          <w:tcPr>
            <w:tcW w:w="1028" w:type="pct"/>
          </w:tcPr>
          <w:p w14:paraId="739A8692" w14:textId="619A7D97" w:rsidR="003500BC" w:rsidRPr="00D61324" w:rsidRDefault="00D61324" w:rsidP="008E18AB">
            <w:pPr>
              <w:pStyle w:val="LABDAS14bTabelIsi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Cahya</w:t>
            </w:r>
            <w:proofErr w:type="spellEnd"/>
          </w:p>
        </w:tc>
      </w:tr>
      <w:tr w:rsidR="003500BC" w:rsidRPr="00B23D50" w14:paraId="2DD18EE6" w14:textId="77777777" w:rsidTr="003500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7"/>
        </w:trPr>
        <w:tc>
          <w:tcPr>
            <w:tcW w:w="699" w:type="pct"/>
          </w:tcPr>
          <w:p w14:paraId="0AC4E019" w14:textId="1633A4C2" w:rsidR="003500BC" w:rsidRPr="003500BC" w:rsidRDefault="003500BC" w:rsidP="008E18AB">
            <w:pPr>
              <w:pStyle w:val="LABDAS14bTabelIsi"/>
              <w:rPr>
                <w:lang w:val="en-US"/>
              </w:rPr>
            </w:pPr>
            <w:proofErr w:type="spellStart"/>
            <w:r w:rsidRPr="003500BC">
              <w:rPr>
                <w:lang w:val="en-US"/>
              </w:rPr>
              <w:t>delay_</w:t>
            </w:r>
            <w:proofErr w:type="gramStart"/>
            <w:r w:rsidRPr="003500BC">
              <w:rPr>
                <w:lang w:val="en-US"/>
              </w:rPr>
              <w:t>ms</w:t>
            </w:r>
            <w:proofErr w:type="spellEnd"/>
            <w:r w:rsidRPr="003500BC">
              <w:rPr>
                <w:lang w:val="en-US"/>
              </w:rPr>
              <w:t>(</w:t>
            </w:r>
            <w:proofErr w:type="gramEnd"/>
            <w:r w:rsidRPr="003500BC">
              <w:rPr>
                <w:lang w:val="en-US"/>
              </w:rPr>
              <w:t>)</w:t>
            </w:r>
          </w:p>
        </w:tc>
        <w:tc>
          <w:tcPr>
            <w:tcW w:w="2277" w:type="pct"/>
          </w:tcPr>
          <w:p w14:paraId="66F9F716" w14:textId="77777777" w:rsidR="003500BC" w:rsidRPr="003500BC" w:rsidRDefault="003500BC" w:rsidP="003500BC">
            <w:pPr>
              <w:pStyle w:val="LABDAS14bTabelIsi"/>
              <w:rPr>
                <w:lang w:val="en-US"/>
              </w:rPr>
            </w:pPr>
            <w:proofErr w:type="spellStart"/>
            <w:r w:rsidRPr="003500BC">
              <w:rPr>
                <w:lang w:val="en-US"/>
              </w:rPr>
              <w:t>functions_cahya.c</w:t>
            </w:r>
            <w:proofErr w:type="spellEnd"/>
          </w:p>
          <w:p w14:paraId="1E88E268" w14:textId="77777777" w:rsidR="003500BC" w:rsidRPr="003500BC" w:rsidRDefault="003500BC" w:rsidP="003500BC">
            <w:pPr>
              <w:pStyle w:val="LABDAS14bTabelIsi"/>
              <w:rPr>
                <w:lang w:val="en-US"/>
              </w:rPr>
            </w:pPr>
            <w:proofErr w:type="spellStart"/>
            <w:r w:rsidRPr="003500BC">
              <w:rPr>
                <w:lang w:val="en-US"/>
              </w:rPr>
              <w:t>functions_cahya.h</w:t>
            </w:r>
            <w:proofErr w:type="spellEnd"/>
          </w:p>
          <w:p w14:paraId="3DD5E85D" w14:textId="77777777" w:rsidR="003500BC" w:rsidRPr="003500BC" w:rsidRDefault="003500BC" w:rsidP="008E18AB">
            <w:pPr>
              <w:pStyle w:val="LABDAS14bTabelIsi"/>
            </w:pPr>
          </w:p>
        </w:tc>
        <w:tc>
          <w:tcPr>
            <w:tcW w:w="552" w:type="pct"/>
          </w:tcPr>
          <w:p w14:paraId="524003FD" w14:textId="3D8C5F81" w:rsidR="003500BC" w:rsidRPr="003500BC" w:rsidRDefault="003500BC" w:rsidP="008E18AB">
            <w:pPr>
              <w:pStyle w:val="LABDAS14bTabelIsi"/>
              <w:rPr>
                <w:lang w:val="en-US"/>
              </w:rPr>
            </w:pPr>
            <w:proofErr w:type="spellStart"/>
            <w:r w:rsidRPr="003500BC">
              <w:rPr>
                <w:lang w:val="en-US"/>
              </w:rPr>
              <w:t>Cahya</w:t>
            </w:r>
            <w:proofErr w:type="spellEnd"/>
          </w:p>
        </w:tc>
        <w:tc>
          <w:tcPr>
            <w:tcW w:w="444" w:type="pct"/>
          </w:tcPr>
          <w:p w14:paraId="7CE5D055" w14:textId="77777777" w:rsidR="003500BC" w:rsidRPr="003500BC" w:rsidRDefault="003500BC" w:rsidP="008E18AB">
            <w:pPr>
              <w:pStyle w:val="LABDAS14bTabelIsi"/>
            </w:pPr>
          </w:p>
        </w:tc>
        <w:tc>
          <w:tcPr>
            <w:tcW w:w="1028" w:type="pct"/>
          </w:tcPr>
          <w:p w14:paraId="17763B67" w14:textId="2141BA5D" w:rsidR="003500BC" w:rsidRPr="00D61324" w:rsidRDefault="00D61324" w:rsidP="008E18AB">
            <w:pPr>
              <w:pStyle w:val="LABDAS14bTabelIsi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Cahya</w:t>
            </w:r>
            <w:proofErr w:type="spellEnd"/>
          </w:p>
        </w:tc>
      </w:tr>
      <w:tr w:rsidR="003500BC" w:rsidRPr="00B23D50" w14:paraId="2B7C54DA" w14:textId="77777777" w:rsidTr="003500B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cnfStyle w:val="000000000001" w:firstRow="0" w:lastRow="0" w:firstColumn="0" w:lastColumn="0" w:oddVBand="0" w:evenVBand="0" w:oddHBand="0" w:evenHBand="0" w:firstRowFirstColumn="0" w:firstRowLastColumn="0" w:lastRowFirstColumn="1" w:lastRowLastColumn="0"/>
            <w:tcW w:w="699" w:type="pct"/>
          </w:tcPr>
          <w:p w14:paraId="7B39E94E" w14:textId="140C6213" w:rsidR="003500BC" w:rsidRPr="003500BC" w:rsidRDefault="003500BC" w:rsidP="008E18AB">
            <w:pPr>
              <w:pStyle w:val="LABDAS14bTabelIsi"/>
              <w:rPr>
                <w:b/>
                <w:bCs/>
                <w:lang w:val="en-US"/>
              </w:rPr>
            </w:pPr>
            <w:r w:rsidRPr="003500BC">
              <w:rPr>
                <w:b/>
                <w:bCs/>
                <w:lang w:val="en-US"/>
              </w:rPr>
              <w:t>Main Program</w:t>
            </w:r>
          </w:p>
        </w:tc>
        <w:tc>
          <w:tcPr>
            <w:tcW w:w="2277" w:type="pct"/>
          </w:tcPr>
          <w:p w14:paraId="77B85948" w14:textId="51306AF2" w:rsidR="003500BC" w:rsidRPr="003500BC" w:rsidRDefault="003500BC" w:rsidP="008E18AB">
            <w:pPr>
              <w:pStyle w:val="LABDAS14bTabelIsi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3500BC">
              <w:rPr>
                <w:lang w:val="en-US"/>
              </w:rPr>
              <w:t>main.c</w:t>
            </w:r>
            <w:proofErr w:type="spellEnd"/>
          </w:p>
        </w:tc>
        <w:tc>
          <w:tcPr>
            <w:tcW w:w="552" w:type="pct"/>
          </w:tcPr>
          <w:p w14:paraId="76461A69" w14:textId="4843ADE0" w:rsidR="003500BC" w:rsidRPr="003500BC" w:rsidRDefault="003500BC" w:rsidP="008E18AB">
            <w:pPr>
              <w:pStyle w:val="LABDAS14bTabelIsi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500BC">
              <w:rPr>
                <w:lang w:val="en-US"/>
              </w:rPr>
              <w:t>Eka</w:t>
            </w:r>
          </w:p>
        </w:tc>
        <w:tc>
          <w:tcPr>
            <w:tcW w:w="444" w:type="pct"/>
          </w:tcPr>
          <w:p w14:paraId="7A7026B3" w14:textId="77777777" w:rsidR="003500BC" w:rsidRPr="003500BC" w:rsidRDefault="003500BC" w:rsidP="008E18AB">
            <w:pPr>
              <w:pStyle w:val="LABDAS14bTabelIsi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8" w:type="pct"/>
          </w:tcPr>
          <w:p w14:paraId="3B89AB45" w14:textId="60751EC5" w:rsidR="003500BC" w:rsidRPr="00D61324" w:rsidRDefault="00D61324" w:rsidP="008E18AB">
            <w:pPr>
              <w:pStyle w:val="LABDAS14bTabelIsi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Eka</w:t>
            </w:r>
          </w:p>
        </w:tc>
      </w:tr>
    </w:tbl>
    <w:p w14:paraId="398873B8" w14:textId="0126708B" w:rsidR="00F60AED" w:rsidRDefault="00F60AED" w:rsidP="00613918">
      <w:pPr>
        <w:pStyle w:val="LABDAS11BabIsi"/>
      </w:pPr>
    </w:p>
    <w:p w14:paraId="632E940E" w14:textId="371B2D91" w:rsidR="002E3576" w:rsidRPr="00523FE9" w:rsidRDefault="002E3576" w:rsidP="006074D0">
      <w:pPr>
        <w:pStyle w:val="LABDAS15DaftarPustaka"/>
      </w:pPr>
      <w:bookmarkStart w:id="1" w:name="_Toc202170971"/>
      <w:r w:rsidRPr="006074D0">
        <w:t>Daftar</w:t>
      </w:r>
      <w:r w:rsidRPr="00523FE9">
        <w:t xml:space="preserve"> Pustaka</w:t>
      </w:r>
      <w:bookmarkEnd w:id="1"/>
    </w:p>
    <w:p w14:paraId="0CF2C28B" w14:textId="530C6D30" w:rsidR="00DD5553" w:rsidRDefault="005910AE" w:rsidP="009E38B0">
      <w:pPr>
        <w:pStyle w:val="LABDAS16NomorDaftarPustaka"/>
        <w:rPr>
          <w:i/>
          <w:iCs/>
          <w:lang w:val="en-GB"/>
        </w:rPr>
      </w:pPr>
      <w:r>
        <w:t>Muhammad Naufal Thariq</w:t>
      </w:r>
      <w:r>
        <w:rPr>
          <w:lang w:val="en-GB"/>
        </w:rPr>
        <w:t xml:space="preserve">, </w:t>
      </w:r>
      <w:proofErr w:type="spellStart"/>
      <w:r>
        <w:rPr>
          <w:i/>
          <w:iCs/>
          <w:lang w:val="en-GB"/>
        </w:rPr>
        <w:t>Soal</w:t>
      </w:r>
      <w:proofErr w:type="spellEnd"/>
      <w:r>
        <w:rPr>
          <w:i/>
          <w:iCs/>
          <w:lang w:val="en-GB"/>
        </w:rPr>
        <w:t xml:space="preserve"> 1 </w:t>
      </w:r>
      <w:proofErr w:type="spellStart"/>
      <w:r>
        <w:rPr>
          <w:i/>
          <w:iCs/>
          <w:lang w:val="en-GB"/>
        </w:rPr>
        <w:t>untuk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Tugas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Besar</w:t>
      </w:r>
      <w:proofErr w:type="spellEnd"/>
      <w:r>
        <w:rPr>
          <w:i/>
          <w:iCs/>
          <w:lang w:val="en-GB"/>
        </w:rPr>
        <w:t xml:space="preserve"> </w:t>
      </w:r>
      <w:proofErr w:type="spellStart"/>
      <w:r>
        <w:rPr>
          <w:i/>
          <w:iCs/>
          <w:lang w:val="en-GB"/>
        </w:rPr>
        <w:t>Praktikum</w:t>
      </w:r>
      <w:proofErr w:type="spellEnd"/>
      <w:r>
        <w:rPr>
          <w:i/>
          <w:iCs/>
          <w:lang w:val="en-GB"/>
        </w:rPr>
        <w:t xml:space="preserve"> PMC.</w:t>
      </w:r>
    </w:p>
    <w:p w14:paraId="1EC5A8C6" w14:textId="468119D6" w:rsidR="005910AE" w:rsidRDefault="005910AE" w:rsidP="009E38B0">
      <w:pPr>
        <w:pStyle w:val="LABDAS16NomorDaftarPustaka"/>
        <w:rPr>
          <w:i/>
          <w:iCs/>
          <w:lang w:val="en-GB"/>
        </w:rPr>
      </w:pPr>
      <w:hyperlink r:id="rId21" w:history="1">
        <w:r>
          <w:rPr>
            <w:rStyle w:val="Hyperlink"/>
          </w:rPr>
          <w:t>https://www.geeksforgeeks.org/time-delay-c/</w:t>
        </w:r>
      </w:hyperlink>
      <w:r>
        <w:t xml:space="preserve"> , diakses 8/4/2020, 20:12</w:t>
      </w:r>
    </w:p>
    <w:p w14:paraId="12B52B10" w14:textId="77777777" w:rsidR="00A12D83" w:rsidRPr="003F5A0C" w:rsidRDefault="00A12D83" w:rsidP="00A12D83">
      <w:pPr>
        <w:pStyle w:val="LABDAS16NomorDaftarPustaka"/>
        <w:numPr>
          <w:ilvl w:val="0"/>
          <w:numId w:val="0"/>
        </w:numPr>
        <w:ind w:left="567" w:hanging="567"/>
      </w:pPr>
    </w:p>
    <w:sectPr w:rsidR="00A12D83" w:rsidRPr="003F5A0C" w:rsidSect="00E2123C">
      <w:type w:val="continuous"/>
      <w:pgSz w:w="11906" w:h="16838"/>
      <w:pgMar w:top="964" w:right="964" w:bottom="964" w:left="1531" w:header="709" w:footer="709" w:gutter="0"/>
      <w:cols w:num="2" w:space="39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74EC84" w14:textId="77777777" w:rsidR="00B76D75" w:rsidRDefault="00B76D75" w:rsidP="00DD5F68">
      <w:r>
        <w:separator/>
      </w:r>
    </w:p>
  </w:endnote>
  <w:endnote w:type="continuationSeparator" w:id="0">
    <w:p w14:paraId="258A542F" w14:textId="77777777" w:rsidR="00B76D75" w:rsidRDefault="00B76D75" w:rsidP="00DD5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51"/>
      <w:gridCol w:w="381"/>
    </w:tblGrid>
    <w:tr w:rsidR="003F5A0C" w14:paraId="0FAC8343" w14:textId="77777777" w:rsidTr="00E93800">
      <w:tc>
        <w:tcPr>
          <w:tcW w:w="9464" w:type="dxa"/>
        </w:tcPr>
        <w:p w14:paraId="04E23D10" w14:textId="77777777" w:rsidR="003F5A0C" w:rsidRDefault="003F5A0C" w:rsidP="003F5A0C">
          <w:pPr>
            <w:pStyle w:val="Footer"/>
            <w:spacing w:before="60" w:after="120"/>
            <w:jc w:val="right"/>
            <w:rPr>
              <w:rFonts w:ascii="Cambria" w:hAnsi="Cambria"/>
              <w:b/>
              <w:sz w:val="16"/>
            </w:rPr>
          </w:pPr>
          <w:proofErr w:type="spellStart"/>
          <w:r w:rsidRPr="00401F8F">
            <w:rPr>
              <w:rFonts w:ascii="Cambria" w:hAnsi="Cambria"/>
              <w:b/>
              <w:sz w:val="16"/>
            </w:rPr>
            <w:t>Laporan</w:t>
          </w:r>
          <w:proofErr w:type="spellEnd"/>
          <w:r w:rsidRPr="00401F8F">
            <w:rPr>
              <w:rFonts w:ascii="Cambria" w:hAnsi="Cambria"/>
              <w:b/>
              <w:sz w:val="16"/>
            </w:rPr>
            <w:t xml:space="preserve"> </w:t>
          </w:r>
          <w:proofErr w:type="spellStart"/>
          <w:r w:rsidRPr="00401F8F">
            <w:rPr>
              <w:rFonts w:ascii="Cambria" w:hAnsi="Cambria"/>
              <w:b/>
              <w:sz w:val="16"/>
            </w:rPr>
            <w:t>Praktikum</w:t>
          </w:r>
          <w:proofErr w:type="spellEnd"/>
          <w:r w:rsidRPr="00401F8F">
            <w:rPr>
              <w:rFonts w:ascii="Cambria" w:hAnsi="Cambria"/>
              <w:b/>
              <w:sz w:val="16"/>
            </w:rPr>
            <w:t xml:space="preserve"> - </w:t>
          </w:r>
          <w:proofErr w:type="spellStart"/>
          <w:r w:rsidRPr="00401F8F">
            <w:rPr>
              <w:rFonts w:ascii="Cambria" w:hAnsi="Cambria"/>
              <w:b/>
              <w:sz w:val="16"/>
            </w:rPr>
            <w:t>Laboratorium</w:t>
          </w:r>
          <w:proofErr w:type="spellEnd"/>
          <w:r w:rsidRPr="00401F8F">
            <w:rPr>
              <w:rFonts w:ascii="Cambria" w:hAnsi="Cambria"/>
              <w:b/>
              <w:sz w:val="16"/>
            </w:rPr>
            <w:t xml:space="preserve"> Dasar Teknik </w:t>
          </w:r>
          <w:proofErr w:type="spellStart"/>
          <w:r w:rsidRPr="00401F8F">
            <w:rPr>
              <w:rFonts w:ascii="Cambria" w:hAnsi="Cambria"/>
              <w:b/>
              <w:sz w:val="16"/>
            </w:rPr>
            <w:t>Elektro</w:t>
          </w:r>
          <w:proofErr w:type="spellEnd"/>
          <w:r w:rsidRPr="00401F8F">
            <w:rPr>
              <w:rFonts w:ascii="Cambria" w:hAnsi="Cambria"/>
              <w:b/>
              <w:sz w:val="16"/>
            </w:rPr>
            <w:t xml:space="preserve"> – STEI ITB</w:t>
          </w:r>
        </w:p>
      </w:tc>
      <w:tc>
        <w:tcPr>
          <w:tcW w:w="384" w:type="dxa"/>
        </w:tcPr>
        <w:p w14:paraId="764D546B" w14:textId="77777777" w:rsidR="003F5A0C" w:rsidRPr="00E93800" w:rsidRDefault="00BE0B21" w:rsidP="00E93800">
          <w:pPr>
            <w:pStyle w:val="Footer"/>
            <w:spacing w:before="40"/>
            <w:jc w:val="right"/>
            <w:rPr>
              <w:rFonts w:ascii="Berlin Sans FB Demi" w:hAnsi="Berlin Sans FB Demi"/>
              <w:sz w:val="16"/>
            </w:rPr>
          </w:pPr>
          <w:r w:rsidRPr="00E93800">
            <w:rPr>
              <w:rFonts w:ascii="Berlin Sans FB Demi" w:hAnsi="Berlin Sans FB Demi"/>
              <w:sz w:val="8"/>
            </w:rPr>
            <w:fldChar w:fldCharType="begin"/>
          </w:r>
          <w:r w:rsidR="003F5A0C" w:rsidRPr="00E93800">
            <w:rPr>
              <w:rFonts w:ascii="Berlin Sans FB Demi" w:hAnsi="Berlin Sans FB Demi"/>
              <w:sz w:val="8"/>
            </w:rPr>
            <w:instrText xml:space="preserve"> PAGE    \* MERGEFORMAT </w:instrText>
          </w:r>
          <w:r w:rsidRPr="00E93800">
            <w:rPr>
              <w:rFonts w:ascii="Berlin Sans FB Demi" w:hAnsi="Berlin Sans FB Demi"/>
              <w:sz w:val="8"/>
            </w:rPr>
            <w:fldChar w:fldCharType="separate"/>
          </w:r>
          <w:r w:rsidR="001637A6" w:rsidRPr="001637A6">
            <w:rPr>
              <w:rFonts w:ascii="Berlin Sans FB Demi" w:hAnsi="Berlin Sans FB Demi"/>
              <w:noProof/>
              <w:sz w:val="18"/>
              <w:szCs w:val="44"/>
            </w:rPr>
            <w:t>1</w:t>
          </w:r>
          <w:r w:rsidRPr="00E93800">
            <w:rPr>
              <w:rFonts w:ascii="Berlin Sans FB Demi" w:hAnsi="Berlin Sans FB Demi"/>
              <w:sz w:val="8"/>
            </w:rPr>
            <w:fldChar w:fldCharType="end"/>
          </w:r>
        </w:p>
      </w:tc>
    </w:tr>
  </w:tbl>
  <w:p w14:paraId="68345484" w14:textId="77777777" w:rsidR="00401F8F" w:rsidRDefault="00401F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E2CDE9" w14:textId="77777777" w:rsidR="00B76D75" w:rsidRDefault="00B76D75" w:rsidP="00DD5F68">
      <w:r>
        <w:separator/>
      </w:r>
    </w:p>
  </w:footnote>
  <w:footnote w:type="continuationSeparator" w:id="0">
    <w:p w14:paraId="37BBF53A" w14:textId="77777777" w:rsidR="00B76D75" w:rsidRDefault="00B76D75" w:rsidP="00DD5F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BFA93" w14:textId="76715029" w:rsidR="002B4E98" w:rsidRDefault="00892D8F">
    <w:pPr>
      <w:pStyle w:val="Head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887EADE" wp14:editId="3E08E621">
              <wp:simplePos x="0" y="0"/>
              <wp:positionH relativeFrom="page">
                <wp:posOffset>7022465</wp:posOffset>
              </wp:positionH>
              <wp:positionV relativeFrom="page">
                <wp:posOffset>781050</wp:posOffset>
              </wp:positionV>
              <wp:extent cx="362585" cy="5564505"/>
              <wp:effectExtent l="254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2585" cy="5564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4A46DA" w14:textId="77777777" w:rsidR="00DD5F68" w:rsidRPr="00401F8F" w:rsidRDefault="00DD5F68" w:rsidP="00401F8F">
                          <w:pPr>
                            <w:rPr>
                              <w:szCs w:val="44"/>
                            </w:rPr>
                          </w:pPr>
                        </w:p>
                      </w:txbxContent>
                    </wps:txbx>
                    <wps:bodyPr rot="0" vert="vert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87EADE" id="Rectangle 1" o:spid="_x0000_s1027" style="position:absolute;margin-left:552.95pt;margin-top:61.5pt;width:28.55pt;height:438.1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" o:allowincell="f" filled="f" stroked="f">
              <v:textbox style="layout-flow:vertical;mso-fit-shape-to-text:t">
                <w:txbxContent>
                  <w:p w14:paraId="414A46DA" w14:textId="77777777" w:rsidR="00DD5F68" w:rsidRPr="00401F8F" w:rsidRDefault="00DD5F68" w:rsidP="00401F8F">
                    <w:pPr>
                      <w:rPr>
                        <w:szCs w:val="44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04FE"/>
    <w:multiLevelType w:val="multilevel"/>
    <w:tmpl w:val="08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02C8610F"/>
    <w:multiLevelType w:val="multilevel"/>
    <w:tmpl w:val="F9A4B8C2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 w15:restartNumberingAfterBreak="0">
    <w:nsid w:val="032B369C"/>
    <w:multiLevelType w:val="multilevel"/>
    <w:tmpl w:val="E6B2D88E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AD3B00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" w15:restartNumberingAfterBreak="0">
    <w:nsid w:val="075C02C5"/>
    <w:multiLevelType w:val="multilevel"/>
    <w:tmpl w:val="4DFE9BE0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55439E"/>
    <w:multiLevelType w:val="multilevel"/>
    <w:tmpl w:val="E2707F6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" w15:restartNumberingAfterBreak="0">
    <w:nsid w:val="085E2ABF"/>
    <w:multiLevelType w:val="multilevel"/>
    <w:tmpl w:val="E2707F6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7" w15:restartNumberingAfterBreak="0">
    <w:nsid w:val="08AC5450"/>
    <w:multiLevelType w:val="multilevel"/>
    <w:tmpl w:val="E2707F6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8" w15:restartNumberingAfterBreak="0">
    <w:nsid w:val="0A063043"/>
    <w:multiLevelType w:val="hybridMultilevel"/>
    <w:tmpl w:val="58AC4D94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8F410F"/>
    <w:multiLevelType w:val="hybridMultilevel"/>
    <w:tmpl w:val="1F8E13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1C91115"/>
    <w:multiLevelType w:val="multilevel"/>
    <w:tmpl w:val="15826BB4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1" w15:restartNumberingAfterBreak="0">
    <w:nsid w:val="11DC5F4F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2" w15:restartNumberingAfterBreak="0">
    <w:nsid w:val="141F0E51"/>
    <w:multiLevelType w:val="hybridMultilevel"/>
    <w:tmpl w:val="E77069EE"/>
    <w:lvl w:ilvl="0" w:tplc="4F54D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331D76"/>
    <w:multiLevelType w:val="hybridMultilevel"/>
    <w:tmpl w:val="3260D644"/>
    <w:lvl w:ilvl="0" w:tplc="D4265578">
      <w:start w:val="5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4E724F0"/>
    <w:multiLevelType w:val="multilevel"/>
    <w:tmpl w:val="3260D644"/>
    <w:lvl w:ilvl="0">
      <w:start w:val="5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3941A02"/>
    <w:multiLevelType w:val="hybridMultilevel"/>
    <w:tmpl w:val="EA8CABF2"/>
    <w:lvl w:ilvl="0" w:tplc="87E62124">
      <w:start w:val="1"/>
      <w:numFmt w:val="decimal"/>
      <w:lvlText w:val="[%1]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5B5495"/>
    <w:multiLevelType w:val="hybridMultilevel"/>
    <w:tmpl w:val="383EFBC4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FB66BF"/>
    <w:multiLevelType w:val="multilevel"/>
    <w:tmpl w:val="F9A4B8C2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8" w15:restartNumberingAfterBreak="0">
    <w:nsid w:val="2C1F650E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9" w15:restartNumberingAfterBreak="0">
    <w:nsid w:val="2CB85559"/>
    <w:multiLevelType w:val="hybridMultilevel"/>
    <w:tmpl w:val="E68AE816"/>
    <w:lvl w:ilvl="0" w:tplc="1730DB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EA939CF"/>
    <w:multiLevelType w:val="multilevel"/>
    <w:tmpl w:val="E2707F6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1" w15:restartNumberingAfterBreak="0">
    <w:nsid w:val="2F6E5C75"/>
    <w:multiLevelType w:val="multilevel"/>
    <w:tmpl w:val="E68AE816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4A612BD"/>
    <w:multiLevelType w:val="multilevel"/>
    <w:tmpl w:val="3260D644"/>
    <w:lvl w:ilvl="0">
      <w:start w:val="5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9053C2F"/>
    <w:multiLevelType w:val="hybridMultilevel"/>
    <w:tmpl w:val="292E4480"/>
    <w:lvl w:ilvl="0" w:tplc="40EABEF4">
      <w:start w:val="6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6503B1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5" w15:restartNumberingAfterBreak="0">
    <w:nsid w:val="3AA759B9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6" w15:restartNumberingAfterBreak="0">
    <w:nsid w:val="40CD4691"/>
    <w:multiLevelType w:val="hybridMultilevel"/>
    <w:tmpl w:val="E8580C3C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1E0CBE"/>
    <w:multiLevelType w:val="multilevel"/>
    <w:tmpl w:val="E2707F6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8" w15:restartNumberingAfterBreak="0">
    <w:nsid w:val="4767764D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9" w15:restartNumberingAfterBreak="0">
    <w:nsid w:val="485A72EB"/>
    <w:multiLevelType w:val="hybridMultilevel"/>
    <w:tmpl w:val="E6B2D88E"/>
    <w:lvl w:ilvl="0" w:tplc="51C8DB74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8813770"/>
    <w:multiLevelType w:val="multilevel"/>
    <w:tmpl w:val="4DFE9BE0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A9A498C"/>
    <w:multiLevelType w:val="multilevel"/>
    <w:tmpl w:val="EA8CABF2"/>
    <w:lvl w:ilvl="0">
      <w:start w:val="1"/>
      <w:numFmt w:val="decimal"/>
      <w:lvlText w:val="[%1]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E960936"/>
    <w:multiLevelType w:val="hybridMultilevel"/>
    <w:tmpl w:val="1FD805B2"/>
    <w:lvl w:ilvl="0" w:tplc="D2C68CFE">
      <w:start w:val="1"/>
      <w:numFmt w:val="decimal"/>
      <w:pStyle w:val="LABDAS16NomorDaftarPustaka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FBE7DAE"/>
    <w:multiLevelType w:val="hybridMultilevel"/>
    <w:tmpl w:val="4DFE9BE0"/>
    <w:lvl w:ilvl="0" w:tplc="33BC0A88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0D07B2F"/>
    <w:multiLevelType w:val="multilevel"/>
    <w:tmpl w:val="661EEAF2"/>
    <w:lvl w:ilvl="0">
      <w:start w:val="5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5" w15:restartNumberingAfterBreak="0">
    <w:nsid w:val="521F2B5A"/>
    <w:multiLevelType w:val="hybridMultilevel"/>
    <w:tmpl w:val="9C1448A8"/>
    <w:lvl w:ilvl="0" w:tplc="D4A0A126">
      <w:start w:val="1"/>
      <w:numFmt w:val="decimal"/>
      <w:lvlText w:val="[%1]"/>
      <w:lvlJc w:val="left"/>
      <w:pPr>
        <w:tabs>
          <w:tab w:val="num" w:pos="737"/>
        </w:tabs>
        <w:ind w:left="737" w:hanging="37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2C16CC1"/>
    <w:multiLevelType w:val="multilevel"/>
    <w:tmpl w:val="28861658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7" w15:restartNumberingAfterBreak="0">
    <w:nsid w:val="559E5388"/>
    <w:multiLevelType w:val="multilevel"/>
    <w:tmpl w:val="F9A4B8C2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38" w15:restartNumberingAfterBreak="0">
    <w:nsid w:val="581F6ACB"/>
    <w:multiLevelType w:val="hybridMultilevel"/>
    <w:tmpl w:val="AECC56A0"/>
    <w:lvl w:ilvl="0" w:tplc="99CCAD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DEADF48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51046CAE">
      <w:numFmt w:val="none"/>
      <w:lvlText w:val=""/>
      <w:lvlJc w:val="left"/>
      <w:pPr>
        <w:tabs>
          <w:tab w:val="num" w:pos="360"/>
        </w:tabs>
      </w:pPr>
    </w:lvl>
    <w:lvl w:ilvl="3" w:tplc="E14CC310">
      <w:numFmt w:val="none"/>
      <w:lvlText w:val=""/>
      <w:lvlJc w:val="left"/>
      <w:pPr>
        <w:tabs>
          <w:tab w:val="num" w:pos="360"/>
        </w:tabs>
      </w:pPr>
    </w:lvl>
    <w:lvl w:ilvl="4" w:tplc="BA60720E">
      <w:numFmt w:val="none"/>
      <w:lvlText w:val=""/>
      <w:lvlJc w:val="left"/>
      <w:pPr>
        <w:tabs>
          <w:tab w:val="num" w:pos="360"/>
        </w:tabs>
      </w:pPr>
    </w:lvl>
    <w:lvl w:ilvl="5" w:tplc="E60AAD18">
      <w:numFmt w:val="none"/>
      <w:lvlText w:val=""/>
      <w:lvlJc w:val="left"/>
      <w:pPr>
        <w:tabs>
          <w:tab w:val="num" w:pos="360"/>
        </w:tabs>
      </w:pPr>
    </w:lvl>
    <w:lvl w:ilvl="6" w:tplc="0BD40AAE">
      <w:numFmt w:val="none"/>
      <w:lvlText w:val=""/>
      <w:lvlJc w:val="left"/>
      <w:pPr>
        <w:tabs>
          <w:tab w:val="num" w:pos="360"/>
        </w:tabs>
      </w:pPr>
    </w:lvl>
    <w:lvl w:ilvl="7" w:tplc="005ABEA4">
      <w:numFmt w:val="none"/>
      <w:lvlText w:val=""/>
      <w:lvlJc w:val="left"/>
      <w:pPr>
        <w:tabs>
          <w:tab w:val="num" w:pos="360"/>
        </w:tabs>
      </w:pPr>
    </w:lvl>
    <w:lvl w:ilvl="8" w:tplc="4210AD60">
      <w:numFmt w:val="none"/>
      <w:lvlText w:val=""/>
      <w:lvlJc w:val="left"/>
      <w:pPr>
        <w:tabs>
          <w:tab w:val="num" w:pos="360"/>
        </w:tabs>
      </w:pPr>
    </w:lvl>
  </w:abstractNum>
  <w:abstractNum w:abstractNumId="39" w15:restartNumberingAfterBreak="0">
    <w:nsid w:val="584338E6"/>
    <w:multiLevelType w:val="multilevel"/>
    <w:tmpl w:val="E2707F6E"/>
    <w:lvl w:ilvl="0">
      <w:start w:val="2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0" w15:restartNumberingAfterBreak="0">
    <w:nsid w:val="5C630EB8"/>
    <w:multiLevelType w:val="multilevel"/>
    <w:tmpl w:val="43766A7E"/>
    <w:name w:val="LABDAS (10) Bab"/>
    <w:lvl w:ilvl="0">
      <w:start w:val="1"/>
      <w:numFmt w:val="decimal"/>
      <w:pStyle w:val="LABDAS10Bab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pStyle w:val="LABDAS12SubBab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1" w15:restartNumberingAfterBreak="0">
    <w:nsid w:val="5DF95776"/>
    <w:multiLevelType w:val="hybridMultilevel"/>
    <w:tmpl w:val="352656E8"/>
    <w:lvl w:ilvl="0" w:tplc="40EABEF4">
      <w:start w:val="6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0EF6C0B"/>
    <w:multiLevelType w:val="multilevel"/>
    <w:tmpl w:val="9C1448A8"/>
    <w:lvl w:ilvl="0">
      <w:start w:val="1"/>
      <w:numFmt w:val="decimal"/>
      <w:lvlText w:val="[%1]"/>
      <w:lvlJc w:val="left"/>
      <w:pPr>
        <w:tabs>
          <w:tab w:val="num" w:pos="737"/>
        </w:tabs>
        <w:ind w:left="737" w:hanging="37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3FD2340"/>
    <w:multiLevelType w:val="multilevel"/>
    <w:tmpl w:val="4DFE9BE0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4FA0E53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65732755"/>
    <w:multiLevelType w:val="multilevel"/>
    <w:tmpl w:val="66F2BA6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num w:numId="1">
    <w:abstractNumId w:val="38"/>
  </w:num>
  <w:num w:numId="2">
    <w:abstractNumId w:val="27"/>
  </w:num>
  <w:num w:numId="3">
    <w:abstractNumId w:val="10"/>
  </w:num>
  <w:num w:numId="4">
    <w:abstractNumId w:val="6"/>
  </w:num>
  <w:num w:numId="5">
    <w:abstractNumId w:val="20"/>
  </w:num>
  <w:num w:numId="6">
    <w:abstractNumId w:val="5"/>
  </w:num>
  <w:num w:numId="7">
    <w:abstractNumId w:val="39"/>
  </w:num>
  <w:num w:numId="8">
    <w:abstractNumId w:val="40"/>
  </w:num>
  <w:num w:numId="9">
    <w:abstractNumId w:val="7"/>
  </w:num>
  <w:num w:numId="10">
    <w:abstractNumId w:val="24"/>
  </w:num>
  <w:num w:numId="11">
    <w:abstractNumId w:val="33"/>
  </w:num>
  <w:num w:numId="12">
    <w:abstractNumId w:val="30"/>
  </w:num>
  <w:num w:numId="13">
    <w:abstractNumId w:val="4"/>
  </w:num>
  <w:num w:numId="14">
    <w:abstractNumId w:val="43"/>
  </w:num>
  <w:num w:numId="15">
    <w:abstractNumId w:val="11"/>
  </w:num>
  <w:num w:numId="16">
    <w:abstractNumId w:val="18"/>
  </w:num>
  <w:num w:numId="17">
    <w:abstractNumId w:val="3"/>
  </w:num>
  <w:num w:numId="18">
    <w:abstractNumId w:val="25"/>
  </w:num>
  <w:num w:numId="19">
    <w:abstractNumId w:val="45"/>
  </w:num>
  <w:num w:numId="20">
    <w:abstractNumId w:val="28"/>
  </w:num>
  <w:num w:numId="21">
    <w:abstractNumId w:val="17"/>
  </w:num>
  <w:num w:numId="22">
    <w:abstractNumId w:val="13"/>
  </w:num>
  <w:num w:numId="23">
    <w:abstractNumId w:val="22"/>
  </w:num>
  <w:num w:numId="24">
    <w:abstractNumId w:val="14"/>
  </w:num>
  <w:num w:numId="25">
    <w:abstractNumId w:val="37"/>
  </w:num>
  <w:num w:numId="26">
    <w:abstractNumId w:val="1"/>
  </w:num>
  <w:num w:numId="27">
    <w:abstractNumId w:val="34"/>
  </w:num>
  <w:num w:numId="28">
    <w:abstractNumId w:val="8"/>
  </w:num>
  <w:num w:numId="29">
    <w:abstractNumId w:val="41"/>
  </w:num>
  <w:num w:numId="30">
    <w:abstractNumId w:val="23"/>
  </w:num>
  <w:num w:numId="31">
    <w:abstractNumId w:val="12"/>
  </w:num>
  <w:num w:numId="32">
    <w:abstractNumId w:val="26"/>
  </w:num>
  <w:num w:numId="33">
    <w:abstractNumId w:val="9"/>
  </w:num>
  <w:num w:numId="34">
    <w:abstractNumId w:val="35"/>
  </w:num>
  <w:num w:numId="35">
    <w:abstractNumId w:val="42"/>
  </w:num>
  <w:num w:numId="36">
    <w:abstractNumId w:val="15"/>
  </w:num>
  <w:num w:numId="37">
    <w:abstractNumId w:val="31"/>
  </w:num>
  <w:num w:numId="38">
    <w:abstractNumId w:val="29"/>
  </w:num>
  <w:num w:numId="39">
    <w:abstractNumId w:val="2"/>
  </w:num>
  <w:num w:numId="40">
    <w:abstractNumId w:val="19"/>
  </w:num>
  <w:num w:numId="41">
    <w:abstractNumId w:val="21"/>
  </w:num>
  <w:num w:numId="42">
    <w:abstractNumId w:val="44"/>
  </w:num>
  <w:num w:numId="43">
    <w:abstractNumId w:val="32"/>
  </w:num>
  <w:num w:numId="44">
    <w:abstractNumId w:val="0"/>
  </w:num>
  <w:num w:numId="45">
    <w:abstractNumId w:val="16"/>
  </w:num>
  <w:num w:numId="46">
    <w:abstractNumId w:val="36"/>
  </w:num>
  <w:num w:numId="47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>
      <o:colormru v:ext="edit" colors="lim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ABC"/>
    <w:rsid w:val="00021882"/>
    <w:rsid w:val="00030E8A"/>
    <w:rsid w:val="00045CC6"/>
    <w:rsid w:val="00050238"/>
    <w:rsid w:val="00083AB7"/>
    <w:rsid w:val="00086ADE"/>
    <w:rsid w:val="00090C4A"/>
    <w:rsid w:val="00096B9E"/>
    <w:rsid w:val="000A3E84"/>
    <w:rsid w:val="000B189E"/>
    <w:rsid w:val="000D5202"/>
    <w:rsid w:val="000E00B7"/>
    <w:rsid w:val="00101387"/>
    <w:rsid w:val="0010492E"/>
    <w:rsid w:val="00115D8D"/>
    <w:rsid w:val="00127694"/>
    <w:rsid w:val="001637A6"/>
    <w:rsid w:val="00176C25"/>
    <w:rsid w:val="001773AF"/>
    <w:rsid w:val="001B3A20"/>
    <w:rsid w:val="001F71E1"/>
    <w:rsid w:val="0022500D"/>
    <w:rsid w:val="00232BF0"/>
    <w:rsid w:val="002373FA"/>
    <w:rsid w:val="00240A7F"/>
    <w:rsid w:val="002449BD"/>
    <w:rsid w:val="002640BE"/>
    <w:rsid w:val="0029364A"/>
    <w:rsid w:val="002978F4"/>
    <w:rsid w:val="002B1F89"/>
    <w:rsid w:val="002B4B63"/>
    <w:rsid w:val="002B4E98"/>
    <w:rsid w:val="002B7488"/>
    <w:rsid w:val="002C4573"/>
    <w:rsid w:val="002D1EB6"/>
    <w:rsid w:val="002E3576"/>
    <w:rsid w:val="003112F8"/>
    <w:rsid w:val="00312BAB"/>
    <w:rsid w:val="003343C8"/>
    <w:rsid w:val="00345BEA"/>
    <w:rsid w:val="003500BC"/>
    <w:rsid w:val="003663A9"/>
    <w:rsid w:val="00366D35"/>
    <w:rsid w:val="003B367E"/>
    <w:rsid w:val="003B7D7F"/>
    <w:rsid w:val="003C3171"/>
    <w:rsid w:val="003E2B23"/>
    <w:rsid w:val="003E3211"/>
    <w:rsid w:val="003F5A0C"/>
    <w:rsid w:val="004006E7"/>
    <w:rsid w:val="00401F8F"/>
    <w:rsid w:val="00424EE5"/>
    <w:rsid w:val="00433F3F"/>
    <w:rsid w:val="0045720C"/>
    <w:rsid w:val="00457EB0"/>
    <w:rsid w:val="00457FB7"/>
    <w:rsid w:val="0047565C"/>
    <w:rsid w:val="00480DCF"/>
    <w:rsid w:val="00482757"/>
    <w:rsid w:val="00492F3D"/>
    <w:rsid w:val="004B4DC2"/>
    <w:rsid w:val="004B7FAF"/>
    <w:rsid w:val="004C26B5"/>
    <w:rsid w:val="004C5B79"/>
    <w:rsid w:val="004C7007"/>
    <w:rsid w:val="004D49C2"/>
    <w:rsid w:val="004E2DAE"/>
    <w:rsid w:val="004F765C"/>
    <w:rsid w:val="00512451"/>
    <w:rsid w:val="00523FE9"/>
    <w:rsid w:val="005749EA"/>
    <w:rsid w:val="00576159"/>
    <w:rsid w:val="00583599"/>
    <w:rsid w:val="005910AE"/>
    <w:rsid w:val="005A2ACD"/>
    <w:rsid w:val="005A419E"/>
    <w:rsid w:val="005C38F3"/>
    <w:rsid w:val="005D1291"/>
    <w:rsid w:val="005D5779"/>
    <w:rsid w:val="005D6FD4"/>
    <w:rsid w:val="006039A8"/>
    <w:rsid w:val="006074D0"/>
    <w:rsid w:val="00613918"/>
    <w:rsid w:val="006146C2"/>
    <w:rsid w:val="00621926"/>
    <w:rsid w:val="0062575B"/>
    <w:rsid w:val="006266E5"/>
    <w:rsid w:val="00676792"/>
    <w:rsid w:val="006A720E"/>
    <w:rsid w:val="006C2EFA"/>
    <w:rsid w:val="006D443D"/>
    <w:rsid w:val="006F654D"/>
    <w:rsid w:val="00702947"/>
    <w:rsid w:val="00717C0C"/>
    <w:rsid w:val="00730E3A"/>
    <w:rsid w:val="007566CA"/>
    <w:rsid w:val="00762956"/>
    <w:rsid w:val="00765111"/>
    <w:rsid w:val="00770C18"/>
    <w:rsid w:val="007A625C"/>
    <w:rsid w:val="007F5CFA"/>
    <w:rsid w:val="00811C7A"/>
    <w:rsid w:val="008219DA"/>
    <w:rsid w:val="00852490"/>
    <w:rsid w:val="00860578"/>
    <w:rsid w:val="00867A18"/>
    <w:rsid w:val="008719A1"/>
    <w:rsid w:val="00882D5A"/>
    <w:rsid w:val="00892D8F"/>
    <w:rsid w:val="008B7D11"/>
    <w:rsid w:val="008F5AE9"/>
    <w:rsid w:val="0090190E"/>
    <w:rsid w:val="009121F5"/>
    <w:rsid w:val="00920B87"/>
    <w:rsid w:val="00927615"/>
    <w:rsid w:val="00934CA4"/>
    <w:rsid w:val="00937535"/>
    <w:rsid w:val="00951231"/>
    <w:rsid w:val="00955248"/>
    <w:rsid w:val="0096352C"/>
    <w:rsid w:val="009773E1"/>
    <w:rsid w:val="009B24F0"/>
    <w:rsid w:val="009E15D1"/>
    <w:rsid w:val="009E38B0"/>
    <w:rsid w:val="009F5937"/>
    <w:rsid w:val="00A05B01"/>
    <w:rsid w:val="00A12D83"/>
    <w:rsid w:val="00A32451"/>
    <w:rsid w:val="00A50A1D"/>
    <w:rsid w:val="00A52D39"/>
    <w:rsid w:val="00A55B01"/>
    <w:rsid w:val="00A565A7"/>
    <w:rsid w:val="00A56637"/>
    <w:rsid w:val="00A84DA6"/>
    <w:rsid w:val="00AB6CBA"/>
    <w:rsid w:val="00AC7822"/>
    <w:rsid w:val="00AD71B6"/>
    <w:rsid w:val="00AF3ABC"/>
    <w:rsid w:val="00B22E21"/>
    <w:rsid w:val="00B23D50"/>
    <w:rsid w:val="00B3775D"/>
    <w:rsid w:val="00B6332C"/>
    <w:rsid w:val="00B66BD1"/>
    <w:rsid w:val="00B72071"/>
    <w:rsid w:val="00B75AD6"/>
    <w:rsid w:val="00B76D75"/>
    <w:rsid w:val="00B90705"/>
    <w:rsid w:val="00B91F33"/>
    <w:rsid w:val="00BA4A31"/>
    <w:rsid w:val="00BC4A8A"/>
    <w:rsid w:val="00BD0CE3"/>
    <w:rsid w:val="00BE0B21"/>
    <w:rsid w:val="00BE0C28"/>
    <w:rsid w:val="00C021CA"/>
    <w:rsid w:val="00C5267D"/>
    <w:rsid w:val="00C52BC3"/>
    <w:rsid w:val="00C62D70"/>
    <w:rsid w:val="00C72FC2"/>
    <w:rsid w:val="00CA1CC5"/>
    <w:rsid w:val="00CA3E9E"/>
    <w:rsid w:val="00CB2D64"/>
    <w:rsid w:val="00CB7C3F"/>
    <w:rsid w:val="00CD3E03"/>
    <w:rsid w:val="00D26126"/>
    <w:rsid w:val="00D401C0"/>
    <w:rsid w:val="00D61324"/>
    <w:rsid w:val="00D933E7"/>
    <w:rsid w:val="00DA2E4A"/>
    <w:rsid w:val="00DC4483"/>
    <w:rsid w:val="00DD5553"/>
    <w:rsid w:val="00DD5F68"/>
    <w:rsid w:val="00DE5FCD"/>
    <w:rsid w:val="00E03026"/>
    <w:rsid w:val="00E2123C"/>
    <w:rsid w:val="00E40EE3"/>
    <w:rsid w:val="00E729B2"/>
    <w:rsid w:val="00E93800"/>
    <w:rsid w:val="00E9686B"/>
    <w:rsid w:val="00EA18FA"/>
    <w:rsid w:val="00EB492D"/>
    <w:rsid w:val="00EC5879"/>
    <w:rsid w:val="00ED5185"/>
    <w:rsid w:val="00ED55C6"/>
    <w:rsid w:val="00EF4B49"/>
    <w:rsid w:val="00F11160"/>
    <w:rsid w:val="00F23C1A"/>
    <w:rsid w:val="00F4085F"/>
    <w:rsid w:val="00F53604"/>
    <w:rsid w:val="00F55FA7"/>
    <w:rsid w:val="00F60AED"/>
    <w:rsid w:val="00FB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lime"/>
    </o:shapedefaults>
    <o:shapelayout v:ext="edit">
      <o:idmap v:ext="edit" data="1"/>
    </o:shapelayout>
  </w:shapeDefaults>
  <w:decimalSymbol w:val=","/>
  <w:listSeparator w:val=","/>
  <w14:docId w14:val="32349392"/>
  <w15:docId w15:val="{1A50F5AC-2D06-4522-85C6-33A8F71C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46C2"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2B748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40A7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40A7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240A7F"/>
  </w:style>
  <w:style w:type="paragraph" w:styleId="TOC2">
    <w:name w:val="toc 2"/>
    <w:basedOn w:val="Normal"/>
    <w:next w:val="Normal"/>
    <w:autoRedefine/>
    <w:semiHidden/>
    <w:rsid w:val="00240A7F"/>
    <w:pPr>
      <w:ind w:left="240"/>
    </w:pPr>
  </w:style>
  <w:style w:type="paragraph" w:styleId="Caption">
    <w:name w:val="caption"/>
    <w:basedOn w:val="Normal"/>
    <w:next w:val="Normal"/>
    <w:qFormat/>
    <w:rsid w:val="00B22E21"/>
    <w:pPr>
      <w:jc w:val="center"/>
    </w:pPr>
    <w:rPr>
      <w:rFonts w:ascii="Garamond" w:hAnsi="Garamond"/>
      <w:b/>
      <w:bCs/>
      <w:sz w:val="18"/>
      <w:szCs w:val="20"/>
    </w:rPr>
  </w:style>
  <w:style w:type="paragraph" w:customStyle="1" w:styleId="LABDAS13a1BarisKetGambar">
    <w:name w:val="LABDAS (13a)1 Baris Ket Gambar"/>
    <w:basedOn w:val="Caption"/>
    <w:next w:val="LABDAS11BabIsi"/>
    <w:rsid w:val="006074D0"/>
    <w:pPr>
      <w:spacing w:before="120" w:after="240"/>
    </w:pPr>
  </w:style>
  <w:style w:type="paragraph" w:customStyle="1" w:styleId="LABDAS01Judul">
    <w:name w:val="LABDAS (01) Judul"/>
    <w:basedOn w:val="Normal"/>
    <w:next w:val="LABDAS02Penulis"/>
    <w:autoRedefine/>
    <w:rsid w:val="00ED5185"/>
    <w:pPr>
      <w:spacing w:before="240" w:after="240"/>
      <w:jc w:val="center"/>
    </w:pPr>
    <w:rPr>
      <w:rFonts w:ascii="Garamond" w:hAnsi="Garamond" w:cs="Tahoma"/>
      <w:b/>
      <w:bCs/>
      <w:sz w:val="22"/>
      <w:lang w:val="sv-SE"/>
    </w:rPr>
  </w:style>
  <w:style w:type="paragraph" w:customStyle="1" w:styleId="LABDAS02Penulis">
    <w:name w:val="LABDAS (02) Penulis"/>
    <w:basedOn w:val="Normal"/>
    <w:next w:val="LABDAS03Asisten"/>
    <w:rsid w:val="00BA4A31"/>
    <w:pPr>
      <w:jc w:val="center"/>
    </w:pPr>
    <w:rPr>
      <w:rFonts w:ascii="Century Gothic" w:hAnsi="Century Gothic" w:cs="Tahoma"/>
      <w:b/>
      <w:bCs/>
      <w:sz w:val="20"/>
      <w:szCs w:val="22"/>
      <w:lang w:val="sv-SE"/>
    </w:rPr>
  </w:style>
  <w:style w:type="paragraph" w:customStyle="1" w:styleId="LABDAS06Laboratorium">
    <w:name w:val="LABDAS (06) Laboratorium"/>
    <w:basedOn w:val="Normal"/>
    <w:next w:val="Normal"/>
    <w:rsid w:val="00086ADE"/>
    <w:pPr>
      <w:spacing w:after="240"/>
      <w:jc w:val="center"/>
    </w:pPr>
    <w:rPr>
      <w:rFonts w:ascii="Agency FB" w:hAnsi="Agency FB" w:cs="Tahoma"/>
      <w:szCs w:val="22"/>
      <w:lang w:val="sv-SE"/>
    </w:rPr>
  </w:style>
  <w:style w:type="paragraph" w:customStyle="1" w:styleId="LABDAS14aTabel">
    <w:name w:val="LABDAS (14a ) Tabel"/>
    <w:basedOn w:val="Caption"/>
    <w:next w:val="LABDAS11BabIsi"/>
    <w:rsid w:val="006074D0"/>
    <w:pPr>
      <w:spacing w:before="240" w:after="120"/>
      <w:jc w:val="both"/>
    </w:pPr>
  </w:style>
  <w:style w:type="paragraph" w:customStyle="1" w:styleId="LABDAS07Abstrak">
    <w:name w:val="LABDAS (07) Abstrak"/>
    <w:basedOn w:val="Normal"/>
    <w:next w:val="LABDAS08AbstrakIsi"/>
    <w:autoRedefine/>
    <w:rsid w:val="006074D0"/>
    <w:pPr>
      <w:spacing w:after="120"/>
      <w:jc w:val="center"/>
    </w:pPr>
    <w:rPr>
      <w:rFonts w:ascii="Garamond" w:hAnsi="Garamond" w:cs="Tahoma"/>
      <w:b/>
      <w:bCs/>
      <w:sz w:val="22"/>
      <w:lang w:val="sv-SE"/>
    </w:rPr>
  </w:style>
  <w:style w:type="paragraph" w:customStyle="1" w:styleId="LABDAS08AbstrakIsi">
    <w:name w:val="LABDAS (08) Abstrak Isi"/>
    <w:basedOn w:val="Normal"/>
    <w:next w:val="LABDAS09KataKunci"/>
    <w:rsid w:val="00EC5879"/>
    <w:pPr>
      <w:jc w:val="both"/>
    </w:pPr>
    <w:rPr>
      <w:rFonts w:ascii="Garamond" w:hAnsi="Garamond"/>
      <w:i/>
      <w:iCs/>
      <w:sz w:val="22"/>
      <w:lang w:val="en-GB"/>
    </w:rPr>
  </w:style>
  <w:style w:type="paragraph" w:customStyle="1" w:styleId="LABDAS09KataKunci">
    <w:name w:val="LABDAS (09) Kata Kunci"/>
    <w:basedOn w:val="Normal"/>
    <w:rsid w:val="004F765C"/>
    <w:pPr>
      <w:spacing w:before="120" w:after="120"/>
      <w:jc w:val="both"/>
    </w:pPr>
    <w:rPr>
      <w:rFonts w:ascii="Garamond" w:hAnsi="Garamond"/>
      <w:iCs/>
      <w:sz w:val="22"/>
      <w:szCs w:val="22"/>
      <w:lang w:val="en-GB"/>
    </w:rPr>
  </w:style>
  <w:style w:type="paragraph" w:customStyle="1" w:styleId="LABDAS10Bab">
    <w:name w:val="LABDAS (10) Bab"/>
    <w:basedOn w:val="Heading1"/>
    <w:next w:val="LABDAS11BabIsi"/>
    <w:rsid w:val="004F765C"/>
    <w:pPr>
      <w:numPr>
        <w:numId w:val="8"/>
      </w:numPr>
      <w:spacing w:after="0"/>
    </w:pPr>
    <w:rPr>
      <w:rFonts w:ascii="Garamond" w:hAnsi="Garamond" w:cs="Tahoma"/>
      <w:smallCaps/>
      <w:sz w:val="22"/>
      <w:szCs w:val="24"/>
      <w:lang w:val="en-GB"/>
    </w:rPr>
  </w:style>
  <w:style w:type="paragraph" w:customStyle="1" w:styleId="LABDAS11BabIsi">
    <w:name w:val="LABDAS (11) Bab Isi"/>
    <w:basedOn w:val="Normal"/>
    <w:link w:val="LABDAS11BabIsiChar"/>
    <w:rsid w:val="004F765C"/>
    <w:pPr>
      <w:spacing w:before="120" w:after="120"/>
      <w:jc w:val="both"/>
    </w:pPr>
    <w:rPr>
      <w:rFonts w:ascii="Book Antiqua" w:hAnsi="Book Antiqua"/>
      <w:sz w:val="20"/>
      <w:lang w:val="en-GB"/>
    </w:rPr>
  </w:style>
  <w:style w:type="character" w:customStyle="1" w:styleId="LABDAS11BabIsiChar">
    <w:name w:val="LABDAS (11) Bab Isi Char"/>
    <w:basedOn w:val="DefaultParagraphFont"/>
    <w:link w:val="LABDAS11BabIsi"/>
    <w:rsid w:val="004F765C"/>
    <w:rPr>
      <w:rFonts w:ascii="Book Antiqua" w:hAnsi="Book Antiqua"/>
      <w:szCs w:val="24"/>
      <w:lang w:val="en-GB" w:eastAsia="ja-JP"/>
    </w:rPr>
  </w:style>
  <w:style w:type="table" w:styleId="TableGrid">
    <w:name w:val="Table Grid"/>
    <w:basedOn w:val="TableNormal"/>
    <w:rsid w:val="00626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DAS12SubBab">
    <w:name w:val="LABDAS (12) Sub Bab"/>
    <w:basedOn w:val="Heading2"/>
    <w:next w:val="LABDAS11BabIsi"/>
    <w:rsid w:val="004F765C"/>
    <w:pPr>
      <w:numPr>
        <w:ilvl w:val="1"/>
        <w:numId w:val="8"/>
      </w:numPr>
      <w:spacing w:after="0"/>
    </w:pPr>
    <w:rPr>
      <w:rFonts w:ascii="Garamond" w:hAnsi="Garamond" w:cs="Tahoma"/>
      <w:i w:val="0"/>
      <w:iCs w:val="0"/>
      <w:smallCaps/>
      <w:sz w:val="22"/>
      <w:szCs w:val="22"/>
      <w:lang w:val="sv-SE"/>
    </w:rPr>
  </w:style>
  <w:style w:type="paragraph" w:customStyle="1" w:styleId="LABDAS16NomorDaftarPustaka">
    <w:name w:val="LABDAS (16) Nomor Daftar Pustaka"/>
    <w:basedOn w:val="Normal"/>
    <w:rsid w:val="005749EA"/>
    <w:pPr>
      <w:numPr>
        <w:numId w:val="43"/>
      </w:numPr>
      <w:spacing w:before="120" w:after="120"/>
      <w:jc w:val="both"/>
    </w:pPr>
    <w:rPr>
      <w:rFonts w:ascii="Garamond" w:hAnsi="Garamond"/>
      <w:sz w:val="22"/>
      <w:lang w:val="sv-SE"/>
    </w:rPr>
  </w:style>
  <w:style w:type="paragraph" w:styleId="Header">
    <w:name w:val="header"/>
    <w:basedOn w:val="Normal"/>
    <w:link w:val="HeaderChar"/>
    <w:rsid w:val="00DD5F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D5F68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rsid w:val="00DD5F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F68"/>
    <w:rPr>
      <w:sz w:val="24"/>
      <w:szCs w:val="24"/>
      <w:lang w:eastAsia="ja-JP"/>
    </w:rPr>
  </w:style>
  <w:style w:type="paragraph" w:customStyle="1" w:styleId="LABDAS03Asisten">
    <w:name w:val="LABDAS (03) Asisten"/>
    <w:basedOn w:val="Normal"/>
    <w:next w:val="LABDAS04TanggalPraktikum"/>
    <w:qFormat/>
    <w:rsid w:val="00D933E7"/>
    <w:pPr>
      <w:jc w:val="center"/>
    </w:pPr>
    <w:rPr>
      <w:rFonts w:ascii="Arial Narrow" w:hAnsi="Arial Narrow"/>
      <w:sz w:val="20"/>
    </w:rPr>
  </w:style>
  <w:style w:type="paragraph" w:customStyle="1" w:styleId="LABDAS04TanggalPraktikum">
    <w:name w:val="LABDAS (04) Tanggal Praktikum"/>
    <w:basedOn w:val="LABDAS03Asisten"/>
    <w:next w:val="LABDAS05KodeNamaMataKuliah"/>
    <w:qFormat/>
    <w:rsid w:val="00512451"/>
  </w:style>
  <w:style w:type="paragraph" w:customStyle="1" w:styleId="LABDAS05KodeNamaMataKuliah">
    <w:name w:val="LABDAS (05) Kode &amp; Nama Mata Kuliah"/>
    <w:basedOn w:val="LABDAS03Asisten"/>
    <w:next w:val="LABDAS06Laboratorium"/>
    <w:qFormat/>
    <w:rsid w:val="00512451"/>
  </w:style>
  <w:style w:type="character" w:styleId="Hyperlink">
    <w:name w:val="Hyperlink"/>
    <w:basedOn w:val="DefaultParagraphFont"/>
    <w:rsid w:val="00312BAB"/>
    <w:rPr>
      <w:color w:val="0000FF"/>
      <w:u w:val="single"/>
    </w:rPr>
  </w:style>
  <w:style w:type="paragraph" w:customStyle="1" w:styleId="LABDAS14bTabelIsi">
    <w:name w:val="LABDAS (14b) Tabel Isi"/>
    <w:basedOn w:val="Normal"/>
    <w:qFormat/>
    <w:rsid w:val="00B23D50"/>
    <w:pPr>
      <w:jc w:val="center"/>
    </w:pPr>
    <w:rPr>
      <w:rFonts w:ascii="Garamond" w:hAnsi="Garamond" w:cs="Tahoma"/>
      <w:b/>
      <w:bCs/>
      <w:sz w:val="16"/>
      <w:szCs w:val="16"/>
      <w:lang w:val="id-ID"/>
    </w:rPr>
  </w:style>
  <w:style w:type="paragraph" w:customStyle="1" w:styleId="StyleLABDASDaftarPustakaItalic">
    <w:name w:val="Style LABDAS Daftar Pustaka + Italic"/>
    <w:basedOn w:val="LABDAS16NomorDaftarPustaka"/>
    <w:rsid w:val="005749EA"/>
    <w:rPr>
      <w:i/>
      <w:iCs/>
    </w:rPr>
  </w:style>
  <w:style w:type="paragraph" w:customStyle="1" w:styleId="LABDAS13b2BarisKetGambar">
    <w:name w:val="LABDAS (13b) 2 Baris Ket Gambar"/>
    <w:basedOn w:val="LABDAS13a1BarisKetGambar"/>
    <w:next w:val="LABDAS11BabIsi"/>
    <w:qFormat/>
    <w:rsid w:val="00CB2D64"/>
    <w:pPr>
      <w:jc w:val="both"/>
    </w:pPr>
  </w:style>
  <w:style w:type="paragraph" w:customStyle="1" w:styleId="LABDAS15DaftarPustaka">
    <w:name w:val="LABDAS (15) Daftar Pustaka"/>
    <w:basedOn w:val="LABDAS10Bab"/>
    <w:next w:val="LABDAS16NomorDaftarPustaka"/>
    <w:qFormat/>
    <w:rsid w:val="006074D0"/>
    <w:pPr>
      <w:numPr>
        <w:numId w:val="0"/>
      </w:numPr>
      <w:ind w:left="403" w:hanging="403"/>
      <w:jc w:val="center"/>
    </w:pPr>
  </w:style>
  <w:style w:type="paragraph" w:styleId="BalloonText">
    <w:name w:val="Balloon Text"/>
    <w:basedOn w:val="Normal"/>
    <w:link w:val="BalloonTextChar"/>
    <w:rsid w:val="004B4D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B4DC2"/>
    <w:rPr>
      <w:rFonts w:ascii="Tahoma" w:hAnsi="Tahoma" w:cs="Tahoma"/>
      <w:sz w:val="16"/>
      <w:szCs w:val="16"/>
      <w:lang w:eastAsia="ja-JP"/>
    </w:rPr>
  </w:style>
  <w:style w:type="table" w:styleId="TableList1">
    <w:name w:val="Table List 1"/>
    <w:basedOn w:val="TableNormal"/>
    <w:rsid w:val="0062575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91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www.geeksforgeeks.org/time-delay-c/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ry\Downloads\Template%20Laporan%20&amp;%20Panduan%20Penulisan%20Laporan%20-%20%200511201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6A337D7-3B4C-45A9-9ED6-BEF84904E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Laporan &amp; Panduan Penulisan Laporan -  05112011.dotx</Template>
  <TotalTime>624</TotalTime>
  <Pages>4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judul</vt:lpstr>
    </vt:vector>
  </TitlesOfParts>
  <Company>Sony Electronics, Inc.</Company>
  <LinksUpToDate>false</LinksUpToDate>
  <CharactersWithSpaces>4610</CharactersWithSpaces>
  <SharedDoc>false</SharedDoc>
  <HLinks>
    <vt:vector size="6" baseType="variant">
      <vt:variant>
        <vt:i4>917527</vt:i4>
      </vt:variant>
      <vt:variant>
        <vt:i4>15</vt:i4>
      </vt:variant>
      <vt:variant>
        <vt:i4>0</vt:i4>
      </vt:variant>
      <vt:variant>
        <vt:i4>5</vt:i4>
      </vt:variant>
      <vt:variant>
        <vt:lpwstr>http://www.alamat-website.ac.id/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judul</dc:title>
  <dc:subject/>
  <dc:creator>Eka</dc:creator>
  <cp:keywords/>
  <dc:description/>
  <cp:lastModifiedBy>Eka Kwee</cp:lastModifiedBy>
  <cp:revision>19</cp:revision>
  <cp:lastPrinted>2019-02-14T09:02:00Z</cp:lastPrinted>
  <dcterms:created xsi:type="dcterms:W3CDTF">2020-04-08T09:46:00Z</dcterms:created>
  <dcterms:modified xsi:type="dcterms:W3CDTF">2020-04-09T13:28:00Z</dcterms:modified>
</cp:coreProperties>
</file>